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DF1623" w:rsidP="003E29DC">
      <w:pPr>
        <w:spacing w:before="120"/>
        <w:jc w:val="center"/>
        <w:rPr>
          <w:sz w:val="56"/>
          <w:szCs w:val="56"/>
        </w:rPr>
      </w:pPr>
      <w:r>
        <w:rPr>
          <w:sz w:val="56"/>
          <w:szCs w:val="56"/>
        </w:rPr>
        <w:t>Character LCD</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EB4C6C"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EB4C6C" w:rsidP="00D95A7C">
            <w:pPr>
              <w:spacing w:before="120"/>
              <w:ind w:left="0"/>
            </w:pPr>
            <w:fldSimple w:instr=" DOCPROPERTY  _DOC_VERSION_  \* MERGEFORMAT ">
              <w:r w:rsidR="00822B40">
                <w:t>1</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DF1623" w:rsidP="00DF1623">
            <w:pPr>
              <w:spacing w:before="120"/>
              <w:ind w:left="0"/>
            </w:pPr>
            <w:proofErr w:type="spellStart"/>
            <w:r>
              <w:t>Norhan</w:t>
            </w:r>
            <w:proofErr w:type="spellEnd"/>
            <w:r>
              <w:t xml:space="preserve"> Osama</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EB4C6C" w:rsidP="003E29DC">
            <w:pPr>
              <w:spacing w:before="120"/>
              <w:ind w:left="0"/>
            </w:pPr>
            <w:fldSimple w:instr=" DOCPROPERTY  _DOC_STATE_  \* MERGEFORMAT ">
              <w:r w:rsidR="00822B40">
                <w:t>Proposed</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EB4C6C" w:rsidP="00D95A7C">
            <w:pPr>
              <w:spacing w:before="120"/>
              <w:ind w:left="0"/>
              <w:jc w:val="left"/>
            </w:pPr>
            <w:r>
              <w:fldChar w:fldCharType="begin"/>
            </w:r>
            <w:r w:rsidR="003E29DC">
              <w:instrText xml:space="preserve"> DATE   \* MERGEFORMAT </w:instrText>
            </w:r>
            <w:r>
              <w:fldChar w:fldCharType="separate"/>
            </w:r>
            <w:r w:rsidR="008517C7">
              <w:rPr>
                <w:noProof/>
              </w:rPr>
              <w:t>4/1/2016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DF1623" w:rsidP="00EE6291">
            <w:pPr>
              <w:pStyle w:val="TableText"/>
            </w:pPr>
            <w:proofErr w:type="spellStart"/>
            <w:r>
              <w:t>Norhan</w:t>
            </w:r>
            <w:proofErr w:type="spellEnd"/>
            <w:r>
              <w:t xml:space="preserve"> Osama</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 xml:space="preserve">Initial </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0D5376" w:rsidP="00317FDD">
            <w:pPr>
              <w:pStyle w:val="TableText"/>
              <w:spacing w:before="120"/>
            </w:pP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t>Table of content</w:t>
      </w:r>
    </w:p>
    <w:p w:rsidR="004F1DFF" w:rsidRDefault="00EB4C6C"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sidRPr="00EB4C6C">
        <w:rPr>
          <w:b w:val="0"/>
        </w:rPr>
        <w:fldChar w:fldCharType="begin"/>
      </w:r>
      <w:r w:rsidR="009B626D">
        <w:rPr>
          <w:b w:val="0"/>
        </w:rPr>
        <w:instrText xml:space="preserve"> TOC \o "1-5" \h \z \u </w:instrText>
      </w:r>
      <w:r w:rsidRPr="00EB4C6C">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EB4C6C"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Pr>
            <w:rStyle w:val="Hyperlink"/>
            <w:noProof/>
            <w:rtl/>
          </w:rPr>
          <w:fldChar w:fldCharType="begin"/>
        </w:r>
        <w:r w:rsidR="004F1DFF">
          <w:rPr>
            <w:noProof/>
            <w:webHidden/>
          </w:rPr>
          <w:instrText xml:space="preserve"> PAGEREF _Toc447289906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EB4C6C" w:rsidP="004C3BA3">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Pr>
            <w:rStyle w:val="Hyperlink"/>
            <w:noProof/>
            <w:rtl/>
          </w:rPr>
          <w:fldChar w:fldCharType="begin"/>
        </w:r>
        <w:r w:rsidR="004F1DFF">
          <w:rPr>
            <w:noProof/>
            <w:webHidden/>
          </w:rPr>
          <w:instrText xml:space="preserve"> PAGEREF _Toc447289907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EB4C6C"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08" w:history="1">
        <w:r w:rsidR="004F1DFF" w:rsidRPr="004C3BA3">
          <w:rPr>
            <w:rStyle w:val="Hyperlink"/>
            <w:noProof/>
          </w:rPr>
          <w:t>2</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Design Constraints</w:t>
        </w:r>
        <w:r w:rsidR="004F1DFF">
          <w:rPr>
            <w:noProof/>
            <w:webHidden/>
          </w:rPr>
          <w:tab/>
        </w:r>
        <w:r>
          <w:rPr>
            <w:rStyle w:val="Hyperlink"/>
            <w:noProof/>
            <w:rtl/>
          </w:rPr>
          <w:fldChar w:fldCharType="begin"/>
        </w:r>
        <w:r w:rsidR="004F1DFF">
          <w:rPr>
            <w:noProof/>
            <w:webHidden/>
          </w:rPr>
          <w:instrText xml:space="preserve"> PAGEREF _Toc447289908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EB4C6C" w:rsidP="004C3BA3">
      <w:pPr>
        <w:pStyle w:val="TOC2"/>
        <w:spacing w:before="120"/>
        <w:rPr>
          <w:rFonts w:asciiTheme="minorHAnsi" w:eastAsiaTheme="minorEastAsia" w:hAnsiTheme="minorHAnsi" w:cstheme="minorBidi"/>
          <w:noProof/>
          <w:sz w:val="22"/>
          <w:szCs w:val="22"/>
          <w:lang w:eastAsia="en-US"/>
        </w:rPr>
      </w:pPr>
      <w:hyperlink w:anchor="_Toc447289909" w:history="1">
        <w:r w:rsidR="004F1DFF" w:rsidRPr="004C3BA3">
          <w:rPr>
            <w:rStyle w:val="Hyperlink"/>
            <w:noProof/>
          </w:rPr>
          <w:t>2.1</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Initialization</w:t>
        </w:r>
        <w:r w:rsidR="004F1DFF">
          <w:rPr>
            <w:noProof/>
            <w:webHidden/>
          </w:rPr>
          <w:tab/>
        </w:r>
        <w:r>
          <w:rPr>
            <w:rStyle w:val="Hyperlink"/>
            <w:noProof/>
            <w:rtl/>
          </w:rPr>
          <w:fldChar w:fldCharType="begin"/>
        </w:r>
        <w:r w:rsidR="004F1DFF">
          <w:rPr>
            <w:noProof/>
            <w:webHidden/>
          </w:rPr>
          <w:instrText xml:space="preserve"> PAGEREF _Toc447289909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EB4C6C" w:rsidP="004C3BA3">
      <w:pPr>
        <w:pStyle w:val="TOC2"/>
        <w:spacing w:before="120"/>
        <w:rPr>
          <w:rFonts w:asciiTheme="minorHAnsi" w:eastAsiaTheme="minorEastAsia" w:hAnsiTheme="minorHAnsi" w:cstheme="minorBidi"/>
          <w:noProof/>
          <w:sz w:val="22"/>
          <w:szCs w:val="22"/>
          <w:lang w:eastAsia="en-US"/>
        </w:rPr>
      </w:pPr>
      <w:hyperlink w:anchor="_Toc447289910" w:history="1">
        <w:r w:rsidR="004F1DFF" w:rsidRPr="004C3BA3">
          <w:rPr>
            <w:rStyle w:val="Hyperlink"/>
            <w:noProof/>
          </w:rPr>
          <w:t>2.2</w:t>
        </w:r>
        <w:r w:rsidR="004F1DFF">
          <w:rPr>
            <w:rFonts w:asciiTheme="minorHAnsi" w:eastAsiaTheme="minorEastAsia" w:hAnsiTheme="minorHAnsi" w:cstheme="minorBidi"/>
            <w:noProof/>
            <w:sz w:val="22"/>
            <w:szCs w:val="22"/>
            <w:lang w:eastAsia="en-US"/>
          </w:rPr>
          <w:tab/>
        </w:r>
        <w:r w:rsidR="004F1DFF" w:rsidRPr="004C3BA3">
          <w:rPr>
            <w:rStyle w:val="Hyperlink"/>
            <w:noProof/>
          </w:rPr>
          <w:t>Constraints on Inputs</w:t>
        </w:r>
        <w:r w:rsidR="004F1DFF">
          <w:rPr>
            <w:noProof/>
            <w:webHidden/>
          </w:rPr>
          <w:tab/>
        </w:r>
        <w:r>
          <w:rPr>
            <w:rStyle w:val="Hyperlink"/>
            <w:noProof/>
            <w:rtl/>
          </w:rPr>
          <w:fldChar w:fldCharType="begin"/>
        </w:r>
        <w:r w:rsidR="004F1DFF">
          <w:rPr>
            <w:noProof/>
            <w:webHidden/>
          </w:rPr>
          <w:instrText xml:space="preserve"> PAGEREF _Toc447289910 \h </w:instrText>
        </w:r>
        <w:r>
          <w:rPr>
            <w:rStyle w:val="Hyperlink"/>
            <w:noProof/>
            <w:rtl/>
          </w:rPr>
        </w:r>
        <w:r>
          <w:rPr>
            <w:rStyle w:val="Hyperlink"/>
            <w:noProof/>
            <w:rtl/>
          </w:rPr>
          <w:fldChar w:fldCharType="separate"/>
        </w:r>
        <w:r w:rsidR="004F1DFF">
          <w:rPr>
            <w:noProof/>
            <w:webHidden/>
          </w:rPr>
          <w:t>6</w:t>
        </w:r>
        <w:r>
          <w:rPr>
            <w:rStyle w:val="Hyperlink"/>
            <w:noProof/>
            <w:rtl/>
          </w:rPr>
          <w:fldChar w:fldCharType="end"/>
        </w:r>
      </w:hyperlink>
    </w:p>
    <w:p w:rsidR="004F1DFF" w:rsidRDefault="00EB4C6C"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hyperlink w:anchor="_Toc447289911" w:history="1">
        <w:r w:rsidR="004F1DFF" w:rsidRPr="004C3BA3">
          <w:rPr>
            <w:rStyle w:val="Hyperlink"/>
            <w:noProof/>
          </w:rPr>
          <w:t>3</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Configuration</w:t>
        </w:r>
        <w:r w:rsidR="004F1DFF">
          <w:rPr>
            <w:noProof/>
            <w:webHidden/>
          </w:rPr>
          <w:tab/>
        </w:r>
        <w:r>
          <w:rPr>
            <w:rStyle w:val="Hyperlink"/>
            <w:noProof/>
            <w:rtl/>
          </w:rPr>
          <w:fldChar w:fldCharType="begin"/>
        </w:r>
        <w:r w:rsidR="004F1DFF">
          <w:rPr>
            <w:noProof/>
            <w:webHidden/>
          </w:rPr>
          <w:instrText xml:space="preserve"> PAGEREF _Toc447289911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4F1DFF" w:rsidRDefault="00EB4C6C" w:rsidP="004C3BA3">
      <w:pPr>
        <w:pStyle w:val="TOC2"/>
        <w:spacing w:before="120"/>
        <w:rPr>
          <w:rFonts w:asciiTheme="minorHAnsi" w:eastAsiaTheme="minorEastAsia" w:hAnsiTheme="minorHAnsi" w:cstheme="minorBidi"/>
          <w:noProof/>
          <w:sz w:val="22"/>
          <w:szCs w:val="22"/>
          <w:lang w:eastAsia="en-US"/>
        </w:rPr>
      </w:pPr>
      <w:hyperlink w:anchor="_Toc447289912" w:history="1">
        <w:r w:rsidR="004F1DFF" w:rsidRPr="004C3BA3">
          <w:rPr>
            <w:rStyle w:val="Hyperlink"/>
            <w:noProof/>
          </w:rPr>
          <w:t>3.1</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Pr>
            <w:rStyle w:val="Hyperlink"/>
            <w:noProof/>
            <w:rtl/>
          </w:rPr>
          <w:fldChar w:fldCharType="begin"/>
        </w:r>
        <w:r w:rsidR="004F1DFF">
          <w:rPr>
            <w:noProof/>
            <w:webHidden/>
          </w:rPr>
          <w:instrText xml:space="preserve"> PAGEREF _Toc447289912 \h </w:instrText>
        </w:r>
        <w:r>
          <w:rPr>
            <w:rStyle w:val="Hyperlink"/>
            <w:noProof/>
            <w:rtl/>
          </w:rPr>
        </w:r>
        <w:r>
          <w:rPr>
            <w:rStyle w:val="Hyperlink"/>
            <w:noProof/>
            <w:rtl/>
          </w:rPr>
          <w:fldChar w:fldCharType="separate"/>
        </w:r>
        <w:r w:rsidR="004F1DFF">
          <w:rPr>
            <w:noProof/>
            <w:webHidden/>
          </w:rPr>
          <w:t>7</w:t>
        </w:r>
        <w:r>
          <w:rPr>
            <w:rStyle w:val="Hyperlink"/>
            <w:noProof/>
            <w:rtl/>
          </w:rPr>
          <w:fldChar w:fldCharType="end"/>
        </w:r>
      </w:hyperlink>
    </w:p>
    <w:p w:rsidR="00C572E4" w:rsidRPr="005A69EC" w:rsidRDefault="00EB4C6C" w:rsidP="000C387F">
      <w:pPr>
        <w:spacing w:before="120"/>
        <w:ind w:left="0"/>
      </w:pPr>
      <w:r>
        <w:rPr>
          <w:b/>
        </w:rPr>
        <w:fldChar w:fldCharType="end"/>
      </w:r>
    </w:p>
    <w:p w:rsidR="00F61D8D" w:rsidRDefault="00F61D8D" w:rsidP="00EB4C6C">
      <w:pPr>
        <w:pStyle w:val="Heading1"/>
        <w:spacing w:after="240"/>
      </w:pPr>
      <w:bookmarkStart w:id="0" w:name="_Toc76263158"/>
      <w:bookmarkStart w:id="1" w:name="_Ref267867722"/>
      <w:bookmarkStart w:id="2" w:name="_Ref267867724"/>
      <w:bookmarkStart w:id="3" w:name="_Ref267867725"/>
      <w:bookmarkStart w:id="4" w:name="_Toc447289905"/>
      <w:r w:rsidRPr="005A69EC">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DF1623">
        <w:rPr>
          <w:lang w:val="en-GB"/>
        </w:rPr>
        <w:t>character LCD</w:t>
      </w:r>
      <w:r w:rsidR="005C4B56">
        <w:rPr>
          <w:lang w:val="en-GB"/>
        </w:rPr>
        <w:t xml:space="preserve"> component and </w:t>
      </w:r>
      <w:proofErr w:type="gramStart"/>
      <w:r w:rsidR="005C4B56">
        <w:rPr>
          <w:lang w:val="en-GB"/>
        </w:rPr>
        <w:t>its</w:t>
      </w:r>
      <w:proofErr w:type="gramEnd"/>
      <w:r w:rsidR="005C4B56">
        <w:rPr>
          <w:lang w:val="en-GB"/>
        </w:rPr>
        <w:t xml:space="preserve"> used APIs also to demonstrate the dependant drivers for this module.</w:t>
      </w:r>
    </w:p>
    <w:p w:rsidR="00556817" w:rsidRPr="005A69EC" w:rsidRDefault="00556817" w:rsidP="00561448">
      <w:pPr>
        <w:pStyle w:val="Heading2"/>
        <w:spacing w:before="480" w:after="240"/>
      </w:pPr>
      <w:bookmarkStart w:id="5" w:name="_Toc447289906"/>
      <w:r w:rsidRPr="005A69EC">
        <w:t>Goals and Objectives</w:t>
      </w:r>
      <w:bookmarkEnd w:id="5"/>
    </w:p>
    <w:p w:rsidR="004571DB" w:rsidRDefault="00CC1A61" w:rsidP="00892435">
      <w:pPr>
        <w:spacing w:before="120"/>
        <w:rPr>
          <w:lang w:val="en-GB"/>
        </w:rPr>
      </w:pPr>
      <w:r>
        <w:rPr>
          <w:lang w:val="en-GB"/>
        </w:rPr>
        <w:t xml:space="preserve">To </w:t>
      </w:r>
      <w:proofErr w:type="gramStart"/>
      <w:r>
        <w:rPr>
          <w:lang w:val="en-GB"/>
        </w:rPr>
        <w:t>Provide</w:t>
      </w:r>
      <w:proofErr w:type="gramEnd"/>
      <w:r>
        <w:rPr>
          <w:lang w:val="en-GB"/>
        </w:rPr>
        <w:t xml:space="preserve"> demonstration of the used APIs and components to </w:t>
      </w:r>
      <w:r w:rsidR="00D46D7A">
        <w:rPr>
          <w:lang w:val="en-GB"/>
        </w:rPr>
        <w:t>write any string on the LCD,</w:t>
      </w:r>
      <w:r w:rsidR="005C4B56">
        <w:rPr>
          <w:lang w:val="en-GB"/>
        </w:rPr>
        <w:t xml:space="preserve"> controlling where to display the character on the LCD.</w:t>
      </w:r>
    </w:p>
    <w:p w:rsidR="005C4B56" w:rsidRPr="00E9076C" w:rsidRDefault="005C4B56" w:rsidP="00892435">
      <w:pPr>
        <w:spacing w:before="120"/>
        <w:rPr>
          <w:lang w:val="en-GB"/>
        </w:rPr>
      </w:pPr>
      <w:r>
        <w:rPr>
          <w:lang w:val="en-GB"/>
        </w:rPr>
        <w:t xml:space="preserve">Display any kind of characters by creating custom characters on the LCD internal CGRAM, </w:t>
      </w:r>
      <w:proofErr w:type="gramStart"/>
      <w:r>
        <w:rPr>
          <w:lang w:val="en-GB"/>
        </w:rPr>
        <w:t>so basically</w:t>
      </w:r>
      <w:proofErr w:type="gramEnd"/>
      <w:r>
        <w:rPr>
          <w:lang w:val="en-GB"/>
        </w:rPr>
        <w:t xml:space="preserve"> we can write any alphabetical characters in any language.</w:t>
      </w:r>
    </w:p>
    <w:p w:rsidR="000E2347" w:rsidRDefault="00516BA7" w:rsidP="00176047">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bl>
    <w:p w:rsidR="006469D8" w:rsidRDefault="009B626D" w:rsidP="00AC5DF2">
      <w:pPr>
        <w:pStyle w:val="Caption"/>
        <w:rPr>
          <w:i/>
          <w:iCs/>
          <w:lang w:val="en-US"/>
        </w:rPr>
      </w:pPr>
      <w:r>
        <w:rPr>
          <w:i/>
          <w:iCs/>
        </w:rPr>
        <w:tab/>
      </w:r>
      <w:r w:rsidR="006469D8" w:rsidRPr="005A69EC">
        <w:rPr>
          <w:lang w:val="en-US"/>
        </w:rPr>
        <w:t xml:space="preserve">Table </w:t>
      </w:r>
      <w:r w:rsidR="00EB4C6C">
        <w:rPr>
          <w:lang w:val="en-US"/>
        </w:rPr>
        <w:fldChar w:fldCharType="begin"/>
      </w:r>
      <w:r w:rsidR="006469D8">
        <w:rPr>
          <w:lang w:val="en-US"/>
        </w:rPr>
        <w:instrText xml:space="preserve"> SEQ Table \* ARABIC </w:instrText>
      </w:r>
      <w:r w:rsidR="00EB4C6C">
        <w:rPr>
          <w:lang w:val="en-US"/>
        </w:rPr>
        <w:fldChar w:fldCharType="separate"/>
      </w:r>
      <w:r w:rsidR="008517C7">
        <w:rPr>
          <w:noProof/>
          <w:lang w:val="en-US"/>
        </w:rPr>
        <w:t>1</w:t>
      </w:r>
      <w:r w:rsidR="00EB4C6C">
        <w:rPr>
          <w:lang w:val="en-US"/>
        </w:rPr>
        <w:fldChar w:fldCharType="end"/>
      </w:r>
      <w:r w:rsidR="006469D8" w:rsidRPr="005A69EC">
        <w:rPr>
          <w:lang w:val="en-US"/>
        </w:rPr>
        <w:t>:</w:t>
      </w:r>
      <w:r w:rsidR="006469D8">
        <w:rPr>
          <w:lang w:val="en-US"/>
        </w:rPr>
        <w:t xml:space="preserve"> </w:t>
      </w:r>
      <w:r w:rsidR="00A353B7">
        <w:rPr>
          <w:lang w:val="en-US"/>
        </w:rPr>
        <w:t>Interfaces description</w:t>
      </w:r>
    </w:p>
    <w:p w:rsidR="004F1DFF" w:rsidRPr="004F1DFF" w:rsidRDefault="004F1DFF" w:rsidP="004F1DFF">
      <w:pPr>
        <w:pStyle w:val="BodyText"/>
        <w:rPr>
          <w:lang w:val="en-US"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2520"/>
        <w:gridCol w:w="2104"/>
        <w:gridCol w:w="2325"/>
      </w:tblGrid>
      <w:tr w:rsidR="00995E85" w:rsidRPr="00B72B7B" w:rsidTr="005C4B56">
        <w:tc>
          <w:tcPr>
            <w:tcW w:w="289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104"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325"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5C4B56">
        <w:tc>
          <w:tcPr>
            <w:tcW w:w="2898" w:type="dxa"/>
          </w:tcPr>
          <w:p w:rsidR="004D2EB8" w:rsidRPr="005A69EC" w:rsidRDefault="003E6915" w:rsidP="00CC1A61">
            <w:pPr>
              <w:spacing w:before="120"/>
              <w:ind w:left="0"/>
            </w:pPr>
            <w:proofErr w:type="spellStart"/>
            <w:r w:rsidRPr="003E6915">
              <w:rPr>
                <w:b/>
                <w:bCs/>
              </w:rPr>
              <w:t>LCD_voidInit</w:t>
            </w:r>
            <w:proofErr w:type="spellEnd"/>
          </w:p>
        </w:tc>
        <w:tc>
          <w:tcPr>
            <w:tcW w:w="2520" w:type="dxa"/>
          </w:tcPr>
          <w:p w:rsidR="00E028C0" w:rsidRDefault="003E6915" w:rsidP="00E028C0">
            <w:pPr>
              <w:spacing w:before="120"/>
              <w:ind w:left="0"/>
            </w:pPr>
            <w:r>
              <w:t xml:space="preserve">This function </w:t>
            </w:r>
            <w:proofErr w:type="gramStart"/>
            <w:r>
              <w:t>is used</w:t>
            </w:r>
            <w:proofErr w:type="gramEnd"/>
            <w:r>
              <w:t xml:space="preserve"> to initialize the LCD. </w:t>
            </w:r>
          </w:p>
          <w:p w:rsidR="00E028C0" w:rsidRDefault="003E6915" w:rsidP="00E028C0">
            <w:pPr>
              <w:spacing w:before="120"/>
              <w:ind w:left="0"/>
            </w:pPr>
            <w:proofErr w:type="gramStart"/>
            <w:r>
              <w:t>it</w:t>
            </w:r>
            <w:proofErr w:type="gramEnd"/>
            <w:r>
              <w:t xml:space="preserve"> sets the functionality of LCD to be 8 bit mode or 4 bit mode .</w:t>
            </w:r>
          </w:p>
          <w:p w:rsidR="004D2EB8" w:rsidRPr="005A69EC" w:rsidRDefault="003E6915" w:rsidP="00E028C0">
            <w:pPr>
              <w:spacing w:before="120"/>
              <w:ind w:left="0"/>
            </w:pPr>
            <w:r>
              <w:t xml:space="preserve"> It also sets the LCD initial state</w:t>
            </w:r>
            <w:r w:rsidR="00E028C0">
              <w:t xml:space="preserve"> of the LCD.</w:t>
            </w:r>
          </w:p>
        </w:tc>
        <w:tc>
          <w:tcPr>
            <w:tcW w:w="2104" w:type="dxa"/>
          </w:tcPr>
          <w:p w:rsidR="00CC1A61" w:rsidRPr="005A69EC" w:rsidRDefault="003E6915" w:rsidP="00E028C0">
            <w:pPr>
              <w:spacing w:before="120"/>
              <w:ind w:left="0"/>
            </w:pPr>
            <w:r>
              <w:t>No</w:t>
            </w:r>
            <w:r w:rsidR="00E028C0">
              <w:t>ne</w:t>
            </w:r>
          </w:p>
        </w:tc>
        <w:tc>
          <w:tcPr>
            <w:tcW w:w="2325" w:type="dxa"/>
          </w:tcPr>
          <w:p w:rsidR="004D2EB8" w:rsidRPr="005A69EC"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LCD_voidWriteCommand</w:t>
            </w:r>
            <w:proofErr w:type="spellEnd"/>
          </w:p>
        </w:tc>
        <w:tc>
          <w:tcPr>
            <w:tcW w:w="2520" w:type="dxa"/>
          </w:tcPr>
          <w:p w:rsidR="003E6915" w:rsidRDefault="003E6915" w:rsidP="003E6915">
            <w:pPr>
              <w:spacing w:before="120"/>
              <w:ind w:left="0"/>
            </w:pPr>
            <w:r>
              <w:t>T</w:t>
            </w:r>
            <w:r w:rsidRPr="003E6915">
              <w:t>his function used to send a command to the LCD internal controller</w:t>
            </w:r>
            <w:r>
              <w:t>.</w:t>
            </w:r>
          </w:p>
        </w:tc>
        <w:tc>
          <w:tcPr>
            <w:tcW w:w="2104" w:type="dxa"/>
          </w:tcPr>
          <w:p w:rsidR="003E6915" w:rsidRDefault="003E6915" w:rsidP="00CC1A61">
            <w:pPr>
              <w:spacing w:before="120"/>
              <w:ind w:left="0"/>
            </w:pPr>
            <w:r>
              <w:t>A v</w:t>
            </w:r>
            <w:r w:rsidRPr="003E6915">
              <w:t>ariable that holds the 8 bit command to be sent</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LCD_voidWriteChar</w:t>
            </w:r>
            <w:proofErr w:type="spellEnd"/>
          </w:p>
        </w:tc>
        <w:tc>
          <w:tcPr>
            <w:tcW w:w="2520" w:type="dxa"/>
          </w:tcPr>
          <w:p w:rsidR="003E6915" w:rsidRDefault="003E6915" w:rsidP="00E028C0">
            <w:pPr>
              <w:spacing w:before="120"/>
              <w:ind w:left="0"/>
              <w:jc w:val="left"/>
            </w:pPr>
            <w:r>
              <w:t>T</w:t>
            </w:r>
            <w:r w:rsidRPr="003E6915">
              <w:t xml:space="preserve">his function used to send data to </w:t>
            </w:r>
            <w:proofErr w:type="gramStart"/>
            <w:r w:rsidRPr="003E6915">
              <w:t>be displayed</w:t>
            </w:r>
            <w:proofErr w:type="gramEnd"/>
            <w:r w:rsidRPr="003E6915">
              <w:t xml:space="preserve"> on LCD</w:t>
            </w:r>
            <w:r>
              <w:t>.</w:t>
            </w:r>
          </w:p>
          <w:p w:rsidR="00E028C0" w:rsidRDefault="00E028C0" w:rsidP="00E028C0">
            <w:pPr>
              <w:spacing w:before="120"/>
              <w:ind w:left="0"/>
              <w:jc w:val="left"/>
            </w:pPr>
            <w:r>
              <w:t>These data usually is the ASCII code of the character to be displayed, as the ASCII code is considered the physical address of this character inside the CGROM of the LCD controller</w:t>
            </w:r>
          </w:p>
        </w:tc>
        <w:tc>
          <w:tcPr>
            <w:tcW w:w="2104" w:type="dxa"/>
          </w:tcPr>
          <w:p w:rsidR="003E6915" w:rsidRDefault="003E6915" w:rsidP="00CC1A61">
            <w:pPr>
              <w:spacing w:before="120"/>
              <w:ind w:left="0"/>
            </w:pPr>
            <w:r>
              <w:t>A v</w:t>
            </w:r>
            <w:r w:rsidRPr="003E6915">
              <w:t>ariable that holds the 8 bit data to be displayed</w:t>
            </w:r>
          </w:p>
        </w:tc>
        <w:tc>
          <w:tcPr>
            <w:tcW w:w="2325" w:type="dxa"/>
          </w:tcPr>
          <w:p w:rsidR="003E6915" w:rsidRDefault="003E6915" w:rsidP="00B72B7B">
            <w:pPr>
              <w:spacing w:before="120"/>
              <w:ind w:left="0"/>
            </w:pPr>
            <w:r>
              <w:t>No</w:t>
            </w:r>
            <w:r w:rsidR="00DB0E87">
              <w:t>ne</w:t>
            </w:r>
          </w:p>
        </w:tc>
      </w:tr>
      <w:tr w:rsidR="003E6915" w:rsidRPr="00B72B7B" w:rsidTr="005C4B56">
        <w:tc>
          <w:tcPr>
            <w:tcW w:w="2898" w:type="dxa"/>
          </w:tcPr>
          <w:p w:rsidR="003E6915" w:rsidRPr="003E6915" w:rsidRDefault="003E6915" w:rsidP="00CC1A61">
            <w:pPr>
              <w:spacing w:before="120"/>
              <w:ind w:left="0"/>
              <w:rPr>
                <w:b/>
                <w:bCs/>
              </w:rPr>
            </w:pPr>
            <w:proofErr w:type="spellStart"/>
            <w:r w:rsidRPr="003E6915">
              <w:rPr>
                <w:b/>
                <w:bCs/>
              </w:rPr>
              <w:t>LCD_voidWriteString</w:t>
            </w:r>
            <w:proofErr w:type="spellEnd"/>
          </w:p>
        </w:tc>
        <w:tc>
          <w:tcPr>
            <w:tcW w:w="2520" w:type="dxa"/>
          </w:tcPr>
          <w:p w:rsidR="003E6915" w:rsidRDefault="003E6915" w:rsidP="005C4B56">
            <w:pPr>
              <w:spacing w:before="120"/>
              <w:ind w:left="0"/>
              <w:jc w:val="left"/>
            </w:pPr>
            <w:r>
              <w:t>T</w:t>
            </w:r>
            <w:r w:rsidRPr="003E6915">
              <w:t xml:space="preserve">his function used to send string to </w:t>
            </w:r>
            <w:proofErr w:type="gramStart"/>
            <w:r w:rsidRPr="003E6915">
              <w:t>be displayed</w:t>
            </w:r>
            <w:proofErr w:type="gramEnd"/>
            <w:r w:rsidRPr="003E6915">
              <w:t xml:space="preserve"> on LCD</w:t>
            </w:r>
            <w:r>
              <w:t xml:space="preserve"> by sending </w:t>
            </w:r>
            <w:r w:rsidR="005C4B56">
              <w:t>displaying character by character.</w:t>
            </w:r>
          </w:p>
          <w:p w:rsidR="005C4B56" w:rsidRDefault="005C4B56" w:rsidP="005C4B56">
            <w:pPr>
              <w:spacing w:before="120"/>
              <w:ind w:left="0"/>
              <w:jc w:val="left"/>
            </w:pPr>
            <w:r>
              <w:t xml:space="preserve">So this function calls the </w:t>
            </w:r>
            <w:proofErr w:type="spellStart"/>
            <w:r w:rsidRPr="003E6915">
              <w:rPr>
                <w:b/>
                <w:bCs/>
              </w:rPr>
              <w:t>LCD_</w:t>
            </w:r>
            <w:proofErr w:type="gramStart"/>
            <w:r w:rsidRPr="003E6915">
              <w:rPr>
                <w:b/>
                <w:bCs/>
              </w:rPr>
              <w:t>voidWriteChar</w:t>
            </w:r>
            <w:proofErr w:type="spellEnd"/>
            <w:r>
              <w:rPr>
                <w:b/>
                <w:bCs/>
              </w:rPr>
              <w:t>(</w:t>
            </w:r>
            <w:proofErr w:type="gramEnd"/>
            <w:r>
              <w:rPr>
                <w:b/>
                <w:bCs/>
              </w:rPr>
              <w:t>)</w:t>
            </w:r>
            <w:r>
              <w:t xml:space="preserve"> function as many times as the number of characters inside the string ( character array).</w:t>
            </w:r>
          </w:p>
          <w:p w:rsidR="005C4B56" w:rsidRDefault="005C4B56" w:rsidP="005C4B56">
            <w:pPr>
              <w:spacing w:before="120"/>
              <w:ind w:left="0"/>
              <w:jc w:val="left"/>
            </w:pPr>
          </w:p>
        </w:tc>
        <w:tc>
          <w:tcPr>
            <w:tcW w:w="2104" w:type="dxa"/>
          </w:tcPr>
          <w:p w:rsidR="003E6915" w:rsidRDefault="00F575C9" w:rsidP="00CC1A61">
            <w:pPr>
              <w:spacing w:before="120"/>
              <w:ind w:left="0"/>
            </w:pPr>
            <w:proofErr w:type="gramStart"/>
            <w:r w:rsidRPr="00F575C9">
              <w:t>a</w:t>
            </w:r>
            <w:proofErr w:type="gramEnd"/>
            <w:r w:rsidRPr="00F575C9">
              <w:t xml:space="preserve"> pointer to string</w:t>
            </w:r>
            <w:r>
              <w:t xml:space="preserve"> (</w:t>
            </w:r>
            <w:r w:rsidRPr="00F575C9">
              <w:t>char</w:t>
            </w:r>
            <w:r>
              <w:t xml:space="preserve"> array).</w:t>
            </w:r>
          </w:p>
        </w:tc>
        <w:tc>
          <w:tcPr>
            <w:tcW w:w="2325" w:type="dxa"/>
          </w:tcPr>
          <w:p w:rsidR="003E6915" w:rsidRDefault="00F575C9" w:rsidP="00B72B7B">
            <w:pPr>
              <w:spacing w:before="120"/>
              <w:ind w:left="0"/>
            </w:pPr>
            <w:r>
              <w:t>No</w:t>
            </w:r>
            <w:r w:rsidR="00DB0E87">
              <w:t>ne</w:t>
            </w:r>
          </w:p>
        </w:tc>
      </w:tr>
      <w:tr w:rsidR="00F575C9" w:rsidRPr="00B72B7B" w:rsidTr="005C4B56">
        <w:tc>
          <w:tcPr>
            <w:tcW w:w="2898" w:type="dxa"/>
          </w:tcPr>
          <w:p w:rsidR="00F575C9" w:rsidRPr="003E6915" w:rsidRDefault="00F575C9" w:rsidP="00CC1A61">
            <w:pPr>
              <w:spacing w:before="120"/>
              <w:ind w:left="0"/>
              <w:rPr>
                <w:b/>
                <w:bCs/>
              </w:rPr>
            </w:pPr>
            <w:proofErr w:type="spellStart"/>
            <w:r w:rsidRPr="00F575C9">
              <w:rPr>
                <w:b/>
                <w:bCs/>
              </w:rPr>
              <w:t>LCD_voidWriteCustomChar</w:t>
            </w:r>
            <w:proofErr w:type="spellEnd"/>
          </w:p>
        </w:tc>
        <w:tc>
          <w:tcPr>
            <w:tcW w:w="2520" w:type="dxa"/>
          </w:tcPr>
          <w:p w:rsidR="00F575C9" w:rsidRDefault="005C4B56" w:rsidP="005C4B56">
            <w:pPr>
              <w:spacing w:before="120"/>
              <w:ind w:left="0"/>
              <w:jc w:val="left"/>
            </w:pPr>
            <w:proofErr w:type="gramStart"/>
            <w:r w:rsidRPr="005C4B56">
              <w:t>this</w:t>
            </w:r>
            <w:proofErr w:type="gramEnd"/>
            <w:r w:rsidRPr="005C4B56">
              <w:t xml:space="preserve"> function is used to write a custom character to the CGRAM of the LCD</w:t>
            </w:r>
            <w:r>
              <w:t xml:space="preserve"> </w:t>
            </w:r>
            <w:r w:rsidRPr="005C4B56">
              <w:t>to be displayed</w:t>
            </w:r>
            <w:r>
              <w:t xml:space="preserve"> later on.</w:t>
            </w:r>
          </w:p>
        </w:tc>
        <w:tc>
          <w:tcPr>
            <w:tcW w:w="2104" w:type="dxa"/>
          </w:tcPr>
          <w:p w:rsidR="00F575C9" w:rsidRPr="00F575C9" w:rsidRDefault="00F575C9" w:rsidP="005C4B56">
            <w:pPr>
              <w:spacing w:before="120"/>
              <w:ind w:left="0"/>
              <w:jc w:val="left"/>
            </w:pPr>
            <w:r>
              <w:t xml:space="preserve">A </w:t>
            </w:r>
            <w:r w:rsidRPr="00F575C9">
              <w:t>pointe</w:t>
            </w:r>
            <w:r>
              <w:t xml:space="preserve">r to array that holds the </w:t>
            </w:r>
            <w:r w:rsidRPr="00F575C9">
              <w:t xml:space="preserve"> character,</w:t>
            </w:r>
            <w:r>
              <w:t xml:space="preserve"> </w:t>
            </w:r>
            <w:r w:rsidRPr="00F575C9">
              <w:t>each element consider the value of a Row in a custom character</w:t>
            </w:r>
            <w:r>
              <w:t xml:space="preserve"> and a 8-bit variable that</w:t>
            </w:r>
            <w:r w:rsidRPr="00F575C9">
              <w:t xml:space="preserve"> holds the location of the created character in CGRAM</w:t>
            </w:r>
          </w:p>
        </w:tc>
        <w:tc>
          <w:tcPr>
            <w:tcW w:w="2325" w:type="dxa"/>
          </w:tcPr>
          <w:p w:rsidR="00F575C9" w:rsidRDefault="00F575C9" w:rsidP="0004407B">
            <w:pPr>
              <w:spacing w:before="120"/>
              <w:ind w:left="0"/>
            </w:pPr>
            <w:r>
              <w:t>No</w:t>
            </w:r>
            <w:r w:rsidR="00DB0E87">
              <w:t>ne</w:t>
            </w:r>
          </w:p>
        </w:tc>
      </w:tr>
      <w:tr w:rsidR="00F575C9" w:rsidRPr="00B72B7B" w:rsidTr="005C4B56">
        <w:tc>
          <w:tcPr>
            <w:tcW w:w="2898" w:type="dxa"/>
          </w:tcPr>
          <w:p w:rsidR="00F575C9" w:rsidRPr="00DB0E87" w:rsidRDefault="00F575C9" w:rsidP="00CC1A61">
            <w:pPr>
              <w:spacing w:before="120"/>
              <w:ind w:left="0"/>
              <w:rPr>
                <w:b/>
                <w:bCs/>
              </w:rPr>
            </w:pPr>
            <w:proofErr w:type="spellStart"/>
            <w:r w:rsidRPr="00DB0E87">
              <w:rPr>
                <w:b/>
                <w:bCs/>
              </w:rPr>
              <w:t>LCD_voidClearLine</w:t>
            </w:r>
            <w:proofErr w:type="spellEnd"/>
          </w:p>
        </w:tc>
        <w:tc>
          <w:tcPr>
            <w:tcW w:w="2520" w:type="dxa"/>
          </w:tcPr>
          <w:p w:rsidR="00F575C9" w:rsidRDefault="00F575C9" w:rsidP="003E6915">
            <w:pPr>
              <w:spacing w:before="120"/>
              <w:ind w:left="0"/>
            </w:pPr>
            <w:r>
              <w:t xml:space="preserve">This function </w:t>
            </w:r>
            <w:proofErr w:type="gramStart"/>
            <w:r>
              <w:t>is used</w:t>
            </w:r>
            <w:proofErr w:type="gramEnd"/>
            <w:r>
              <w:t xml:space="preserve"> to c</w:t>
            </w:r>
            <w:r w:rsidRPr="00F575C9">
              <w:t>lear a specific line in LCD</w:t>
            </w:r>
            <w:r>
              <w:t>.</w:t>
            </w:r>
          </w:p>
        </w:tc>
        <w:tc>
          <w:tcPr>
            <w:tcW w:w="2104" w:type="dxa"/>
          </w:tcPr>
          <w:p w:rsidR="00F575C9" w:rsidRPr="00F575C9" w:rsidRDefault="00F575C9" w:rsidP="00F575C9">
            <w:pPr>
              <w:spacing w:before="120"/>
              <w:ind w:left="0"/>
            </w:pPr>
            <w:proofErr w:type="gramStart"/>
            <w:r>
              <w:t>A</w:t>
            </w:r>
            <w:proofErr w:type="gramEnd"/>
            <w:r>
              <w:t xml:space="preserve"> 8-bit </w:t>
            </w:r>
            <w:r w:rsidRPr="00F575C9">
              <w:t xml:space="preserve">variable </w:t>
            </w:r>
            <w:r>
              <w:t xml:space="preserve">that </w:t>
            </w:r>
            <w:r w:rsidRPr="00F575C9">
              <w:t>hold</w:t>
            </w:r>
            <w:r>
              <w:t>s</w:t>
            </w:r>
            <w:r w:rsidRPr="00F575C9">
              <w:t xml:space="preserve"> the number of line to be cleared</w:t>
            </w:r>
            <w:r>
              <w:t xml:space="preserve"> the first or second line.</w:t>
            </w:r>
          </w:p>
        </w:tc>
        <w:tc>
          <w:tcPr>
            <w:tcW w:w="2325" w:type="dxa"/>
          </w:tcPr>
          <w:p w:rsidR="00F575C9" w:rsidRDefault="00F575C9" w:rsidP="0004407B">
            <w:pPr>
              <w:spacing w:before="120"/>
              <w:ind w:left="0"/>
            </w:pPr>
            <w:r>
              <w:t>No</w:t>
            </w:r>
            <w:r w:rsidR="00DB0E87">
              <w:t>ne</w:t>
            </w:r>
          </w:p>
        </w:tc>
      </w:tr>
    </w:tbl>
    <w:p w:rsidR="00B83CC4" w:rsidRPr="005C4B56" w:rsidRDefault="006813CB" w:rsidP="00516BA7">
      <w:pPr>
        <w:pStyle w:val="Caption"/>
        <w:rPr>
          <w:szCs w:val="22"/>
          <w:lang w:val="en-US"/>
        </w:rPr>
      </w:pPr>
      <w:bookmarkStart w:id="7" w:name="_Ref106601686"/>
      <w:r w:rsidRPr="005C4B56">
        <w:rPr>
          <w:szCs w:val="22"/>
          <w:lang w:val="en-US"/>
        </w:rPr>
        <w:t xml:space="preserve">Table </w:t>
      </w:r>
      <w:r w:rsidR="00EB4C6C" w:rsidRPr="005C4B56">
        <w:rPr>
          <w:szCs w:val="22"/>
          <w:lang w:val="en-US"/>
        </w:rPr>
        <w:fldChar w:fldCharType="begin"/>
      </w:r>
      <w:r w:rsidR="00A77653" w:rsidRPr="005C4B56">
        <w:rPr>
          <w:szCs w:val="22"/>
          <w:lang w:val="en-US"/>
        </w:rPr>
        <w:instrText xml:space="preserve"> SEQ Table \* ARABIC </w:instrText>
      </w:r>
      <w:r w:rsidR="00EB4C6C" w:rsidRPr="005C4B56">
        <w:rPr>
          <w:szCs w:val="22"/>
          <w:lang w:val="en-US"/>
        </w:rPr>
        <w:fldChar w:fldCharType="separate"/>
      </w:r>
      <w:r w:rsidR="008517C7">
        <w:rPr>
          <w:noProof/>
          <w:szCs w:val="22"/>
          <w:lang w:val="en-US"/>
        </w:rPr>
        <w:t>2</w:t>
      </w:r>
      <w:r w:rsidR="00EB4C6C" w:rsidRPr="005C4B56">
        <w:rPr>
          <w:szCs w:val="22"/>
          <w:lang w:val="en-US"/>
        </w:rPr>
        <w:fldChar w:fldCharType="end"/>
      </w:r>
      <w:bookmarkEnd w:id="7"/>
      <w:r w:rsidRPr="005C4B56">
        <w:rPr>
          <w:szCs w:val="22"/>
          <w:lang w:val="en-US"/>
        </w:rPr>
        <w:t>:</w:t>
      </w:r>
      <w:r w:rsidR="00A354C7" w:rsidRPr="005C4B56">
        <w:rPr>
          <w:szCs w:val="22"/>
          <w:lang w:val="en-US"/>
        </w:rPr>
        <w:t xml:space="preserve"> </w:t>
      </w:r>
      <w:r w:rsidRPr="005C4B56">
        <w:rPr>
          <w:szCs w:val="22"/>
          <w:lang w:val="en-US"/>
        </w:rPr>
        <w:t>API description</w:t>
      </w:r>
    </w:p>
    <w:p w:rsidR="00E028C0" w:rsidRPr="005C4B56" w:rsidRDefault="00E028C0" w:rsidP="00E028C0">
      <w:pPr>
        <w:pStyle w:val="BodyText"/>
        <w:jc w:val="left"/>
        <w:rPr>
          <w:rFonts w:asciiTheme="majorBidi" w:hAnsiTheme="majorBidi" w:cstheme="majorBidi"/>
          <w:b/>
          <w:bCs/>
          <w:szCs w:val="24"/>
          <w:lang w:val="en-US" w:eastAsia="fr-FR"/>
        </w:rPr>
      </w:pPr>
      <w:r w:rsidRPr="005C4B56">
        <w:rPr>
          <w:rFonts w:asciiTheme="majorBidi" w:hAnsiTheme="majorBidi" w:cstheme="majorBidi"/>
          <w:b/>
          <w:bCs/>
          <w:szCs w:val="24"/>
          <w:lang w:val="en-US" w:eastAsia="fr-FR"/>
        </w:rPr>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tblPr>
      <w:tblGrid>
        <w:gridCol w:w="2461"/>
        <w:gridCol w:w="2462"/>
        <w:gridCol w:w="2462"/>
        <w:gridCol w:w="2462"/>
      </w:tblGrid>
      <w:tr w:rsidR="00E028C0" w:rsidTr="00E028C0">
        <w:tc>
          <w:tcPr>
            <w:tcW w:w="2461" w:type="dxa"/>
          </w:tcPr>
          <w:p w:rsidR="00E028C0" w:rsidRPr="00CC1A61" w:rsidRDefault="00E028C0" w:rsidP="009202C3">
            <w:pPr>
              <w:spacing w:before="120"/>
              <w:ind w:left="0"/>
              <w:rPr>
                <w:b/>
                <w:bCs/>
              </w:rPr>
            </w:pPr>
            <w:r>
              <w:rPr>
                <w:b/>
                <w:bCs/>
              </w:rPr>
              <w:t>DIO_u8Write</w:t>
            </w:r>
            <w:r w:rsidRPr="00516BA7">
              <w:rPr>
                <w:b/>
                <w:bCs/>
              </w:rPr>
              <w:t>PinVal</w:t>
            </w:r>
          </w:p>
        </w:tc>
        <w:tc>
          <w:tcPr>
            <w:tcW w:w="2462" w:type="dxa"/>
          </w:tcPr>
          <w:p w:rsidR="00E028C0" w:rsidRDefault="00E028C0" w:rsidP="009202C3">
            <w:pPr>
              <w:spacing w:before="120"/>
              <w:ind w:left="0"/>
            </w:pPr>
            <w:proofErr w:type="gramStart"/>
            <w:r>
              <w:t>API which is used to write the values of bits of the characters or command to the DIO pins that</w:t>
            </w:r>
            <w:proofErr w:type="gramEnd"/>
            <w:r>
              <w:t xml:space="preserve"> connected to the LCD pins to write them on the LCD screen.</w:t>
            </w:r>
          </w:p>
        </w:tc>
        <w:tc>
          <w:tcPr>
            <w:tcW w:w="2462" w:type="dxa"/>
          </w:tcPr>
          <w:p w:rsidR="00E028C0" w:rsidRDefault="00E028C0" w:rsidP="009202C3">
            <w:pPr>
              <w:spacing w:before="120"/>
              <w:ind w:left="0"/>
            </w:pPr>
            <w:r>
              <w:t>DIO pin index and the value of pin high or low.</w:t>
            </w:r>
          </w:p>
        </w:tc>
        <w:tc>
          <w:tcPr>
            <w:tcW w:w="2462" w:type="dxa"/>
          </w:tcPr>
          <w:p w:rsidR="00E028C0" w:rsidRDefault="00E028C0" w:rsidP="009202C3">
            <w:pPr>
              <w:spacing w:before="120"/>
              <w:ind w:left="0"/>
            </w:pPr>
            <w:r>
              <w:t>The API returns a status of the operation whether it is ok or not.</w:t>
            </w:r>
          </w:p>
        </w:tc>
      </w:tr>
    </w:tbl>
    <w:p w:rsidR="00E028C0" w:rsidRPr="004F1DFF" w:rsidRDefault="00E028C0" w:rsidP="004F1DFF">
      <w:pPr>
        <w:pStyle w:val="BodyText"/>
        <w:rPr>
          <w:lang w:val="en-US" w:eastAsia="fr-F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2"/>
        <w:gridCol w:w="1146"/>
        <w:gridCol w:w="5490"/>
      </w:tblGrid>
      <w:tr w:rsidR="00516BA7" w:rsidRPr="005A69EC" w:rsidTr="00766C3E">
        <w:tc>
          <w:tcPr>
            <w:tcW w:w="3282" w:type="dxa"/>
            <w:shd w:val="clear" w:color="auto" w:fill="A6A6A6"/>
          </w:tcPr>
          <w:p w:rsidR="00516BA7" w:rsidRPr="00B72B7B" w:rsidRDefault="00516BA7" w:rsidP="00DD72DE">
            <w:pPr>
              <w:spacing w:before="120"/>
              <w:ind w:left="0"/>
              <w:jc w:val="center"/>
              <w:rPr>
                <w:b/>
                <w:bCs/>
              </w:rPr>
            </w:pPr>
            <w:r>
              <w:rPr>
                <w:b/>
                <w:bCs/>
              </w:rPr>
              <w:t>Variable</w:t>
            </w:r>
          </w:p>
        </w:tc>
        <w:tc>
          <w:tcPr>
            <w:tcW w:w="1146" w:type="dxa"/>
            <w:shd w:val="clear" w:color="auto" w:fill="A6A6A6"/>
          </w:tcPr>
          <w:p w:rsidR="00516BA7" w:rsidRPr="00B72B7B" w:rsidRDefault="00516BA7" w:rsidP="00516BA7">
            <w:pPr>
              <w:spacing w:before="120"/>
              <w:ind w:left="0"/>
              <w:jc w:val="center"/>
              <w:rPr>
                <w:b/>
                <w:bCs/>
              </w:rPr>
            </w:pPr>
            <w:r>
              <w:rPr>
                <w:b/>
                <w:bCs/>
              </w:rPr>
              <w:t>Type</w:t>
            </w:r>
          </w:p>
        </w:tc>
        <w:tc>
          <w:tcPr>
            <w:tcW w:w="5490" w:type="dxa"/>
            <w:shd w:val="clear" w:color="auto" w:fill="A6A6A6"/>
          </w:tcPr>
          <w:p w:rsidR="00516BA7" w:rsidRPr="00B72B7B" w:rsidRDefault="00516BA7" w:rsidP="00DD72DE">
            <w:pPr>
              <w:spacing w:before="120"/>
              <w:ind w:left="0"/>
              <w:jc w:val="center"/>
              <w:rPr>
                <w:b/>
                <w:bCs/>
              </w:rPr>
            </w:pPr>
            <w:r w:rsidRPr="00B72B7B">
              <w:rPr>
                <w:b/>
                <w:bCs/>
              </w:rPr>
              <w:t>Description</w:t>
            </w:r>
          </w:p>
        </w:tc>
      </w:tr>
      <w:tr w:rsidR="00516BA7" w:rsidRPr="005A69EC" w:rsidTr="00766C3E">
        <w:tc>
          <w:tcPr>
            <w:tcW w:w="3282" w:type="dxa"/>
          </w:tcPr>
          <w:p w:rsidR="00516BA7" w:rsidRPr="00AE6E06" w:rsidRDefault="00D46D7A" w:rsidP="00AC5DF2">
            <w:pPr>
              <w:spacing w:before="120"/>
              <w:ind w:left="0"/>
              <w:rPr>
                <w:b/>
                <w:bCs/>
              </w:rPr>
            </w:pPr>
            <w:r w:rsidRPr="00D46D7A">
              <w:rPr>
                <w:b/>
                <w:bCs/>
              </w:rPr>
              <w:t>LCD_u8dataPins</w:t>
            </w:r>
            <w:r>
              <w:rPr>
                <w:b/>
                <w:bCs/>
              </w:rPr>
              <w:t>[ ]</w:t>
            </w:r>
          </w:p>
        </w:tc>
        <w:tc>
          <w:tcPr>
            <w:tcW w:w="1146" w:type="dxa"/>
          </w:tcPr>
          <w:p w:rsidR="00516BA7" w:rsidRPr="005A69EC" w:rsidRDefault="00AC5DF2" w:rsidP="00AE6E06">
            <w:pPr>
              <w:spacing w:before="120"/>
              <w:ind w:left="0"/>
              <w:jc w:val="center"/>
            </w:pPr>
            <w:r>
              <w:t xml:space="preserve">Global </w:t>
            </w:r>
            <w:r w:rsidR="00AE6E06">
              <w:t>u</w:t>
            </w:r>
            <w:r w:rsidR="00766C3E">
              <w:t>8</w:t>
            </w:r>
          </w:p>
        </w:tc>
        <w:tc>
          <w:tcPr>
            <w:tcW w:w="5490" w:type="dxa"/>
          </w:tcPr>
          <w:p w:rsidR="00516BA7" w:rsidRPr="005A69EC" w:rsidRDefault="00E8451A" w:rsidP="00E8451A">
            <w:pPr>
              <w:spacing w:before="120"/>
              <w:ind w:left="0"/>
            </w:pPr>
            <w:r>
              <w:t>This array holds</w:t>
            </w:r>
            <w:r w:rsidR="00766C3E">
              <w:t xml:space="preserve"> </w:t>
            </w:r>
            <w:r w:rsidR="00D46D7A">
              <w:t xml:space="preserve">the </w:t>
            </w:r>
            <w:r>
              <w:t>data pins of the LCD</w:t>
            </w:r>
            <w:r w:rsidR="00D46D7A">
              <w:t xml:space="preserve"> </w:t>
            </w:r>
            <w:r>
              <w:t>that refers to a digital output pins on the microcontroller</w:t>
            </w:r>
          </w:p>
        </w:tc>
      </w:tr>
    </w:tbl>
    <w:p w:rsidR="00E8451A" w:rsidRDefault="00516BA7" w:rsidP="00E8451A">
      <w:pPr>
        <w:pStyle w:val="Caption"/>
        <w:rPr>
          <w:lang w:val="en-US"/>
        </w:rPr>
      </w:pPr>
      <w:r>
        <w:rPr>
          <w:lang w:val="en-US"/>
        </w:rPr>
        <w:t>Table 3: Variables of the component</w:t>
      </w:r>
      <w:bookmarkStart w:id="8" w:name="_Ref104806246"/>
      <w:bookmarkStart w:id="9" w:name="_Toc447289908"/>
    </w:p>
    <w:p w:rsidR="00E8451A" w:rsidRDefault="00E8451A" w:rsidP="00E8451A">
      <w:pPr>
        <w:pStyle w:val="Caption"/>
        <w:jc w:val="left"/>
        <w:rPr>
          <w:sz w:val="32"/>
          <w:szCs w:val="32"/>
        </w:rPr>
      </w:pPr>
    </w:p>
    <w:p w:rsidR="005527BA" w:rsidRPr="00E8451A" w:rsidRDefault="00E8451A" w:rsidP="00E8451A">
      <w:pPr>
        <w:pStyle w:val="Caption"/>
        <w:jc w:val="left"/>
        <w:rPr>
          <w:sz w:val="32"/>
          <w:szCs w:val="32"/>
        </w:rPr>
      </w:pPr>
      <w:r>
        <w:rPr>
          <w:sz w:val="32"/>
          <w:szCs w:val="32"/>
        </w:rPr>
        <w:t xml:space="preserve">Design </w:t>
      </w:r>
      <w:proofErr w:type="spellStart"/>
      <w:r>
        <w:rPr>
          <w:sz w:val="32"/>
          <w:szCs w:val="32"/>
        </w:rPr>
        <w:t>Constrain</w:t>
      </w:r>
      <w:r w:rsidR="005527BA" w:rsidRPr="00E8451A">
        <w:rPr>
          <w:sz w:val="32"/>
          <w:szCs w:val="32"/>
        </w:rPr>
        <w:t>s</w:t>
      </w:r>
      <w:bookmarkEnd w:id="8"/>
      <w:bookmarkEnd w:id="9"/>
      <w:proofErr w:type="spellEnd"/>
      <w:r>
        <w:rPr>
          <w:sz w:val="32"/>
          <w:szCs w:val="32"/>
        </w:rPr>
        <w:t> </w:t>
      </w:r>
    </w:p>
    <w:p w:rsidR="00556817" w:rsidRDefault="00556817" w:rsidP="00DB0E87">
      <w:pPr>
        <w:pStyle w:val="Heading2"/>
        <w:numPr>
          <w:ilvl w:val="1"/>
          <w:numId w:val="7"/>
        </w:numPr>
        <w:spacing w:before="480" w:after="240"/>
      </w:pPr>
      <w:bookmarkStart w:id="10" w:name="_Toc447289909"/>
      <w:r w:rsidRPr="005A69EC">
        <w:t>Constraints on Initializatio</w:t>
      </w:r>
      <w:bookmarkEnd w:id="10"/>
      <w:r w:rsidR="00DB0E87">
        <w:t>n</w:t>
      </w:r>
    </w:p>
    <w:p w:rsidR="00AE6E06" w:rsidRDefault="00626D5B" w:rsidP="00E8451A">
      <w:pPr>
        <w:pStyle w:val="ListParagraph"/>
        <w:numPr>
          <w:ilvl w:val="0"/>
          <w:numId w:val="6"/>
        </w:numPr>
        <w:spacing w:before="120"/>
        <w:rPr>
          <w:lang w:eastAsia="en-US"/>
        </w:rPr>
      </w:pPr>
      <w:r>
        <w:rPr>
          <w:lang w:eastAsia="en-US"/>
        </w:rPr>
        <w:t>The configuration of data and control pins must be right to avoid wrong initiali</w:t>
      </w:r>
      <w:r w:rsidR="00DB0E87">
        <w:rPr>
          <w:lang w:eastAsia="en-US"/>
        </w:rPr>
        <w:t xml:space="preserve">zation and the modes of the LCD, </w:t>
      </w:r>
      <w:r>
        <w:rPr>
          <w:lang w:eastAsia="en-US"/>
        </w:rPr>
        <w:t>which affect the initialization process.</w:t>
      </w:r>
    </w:p>
    <w:p w:rsidR="00E8451A" w:rsidRDefault="00E8451A" w:rsidP="00DB0E87">
      <w:pPr>
        <w:pStyle w:val="ListParagraph"/>
        <w:numPr>
          <w:ilvl w:val="0"/>
          <w:numId w:val="6"/>
        </w:numPr>
        <w:spacing w:before="120"/>
        <w:ind w:left="1282"/>
        <w:jc w:val="left"/>
        <w:rPr>
          <w:lang w:eastAsia="en-US"/>
        </w:rPr>
      </w:pPr>
      <w:r>
        <w:rPr>
          <w:lang w:eastAsia="en-US"/>
        </w:rPr>
        <w:t>This module needs the DIO</w:t>
      </w:r>
      <w:r w:rsidR="00DB0E87">
        <w:rPr>
          <w:lang w:eastAsia="en-US"/>
        </w:rPr>
        <w:t xml:space="preserve"> driver to </w:t>
      </w:r>
      <w:proofErr w:type="gramStart"/>
      <w:r w:rsidR="00DB0E87">
        <w:rPr>
          <w:lang w:eastAsia="en-US"/>
        </w:rPr>
        <w:t>be initialized</w:t>
      </w:r>
      <w:proofErr w:type="gramEnd"/>
      <w:r w:rsidR="00DB0E87">
        <w:rPr>
          <w:lang w:eastAsia="en-US"/>
        </w:rPr>
        <w:t xml:space="preserve"> first, because the DIO driver API’s are used in side this module.</w:t>
      </w:r>
      <w:r w:rsidR="00DB0E87">
        <w:rPr>
          <w:lang w:eastAsia="en-US"/>
        </w:rPr>
        <w:br/>
      </w:r>
    </w:p>
    <w:p w:rsidR="00056F13" w:rsidRDefault="00FF0EF5" w:rsidP="00DB0E87">
      <w:pPr>
        <w:pStyle w:val="ListParagraph"/>
        <w:numPr>
          <w:ilvl w:val="0"/>
          <w:numId w:val="6"/>
        </w:numPr>
        <w:spacing w:before="120"/>
        <w:ind w:left="1282"/>
        <w:jc w:val="left"/>
        <w:rPr>
          <w:lang w:eastAsia="en-US"/>
        </w:rPr>
      </w:pPr>
      <w:r>
        <w:rPr>
          <w:lang w:eastAsia="en-US"/>
        </w:rPr>
        <w:t>Make sure to include the shared libraries used</w:t>
      </w:r>
    </w:p>
    <w:p w:rsidR="00FF0EF5" w:rsidRPr="00713F3D" w:rsidRDefault="00056F13" w:rsidP="00056F13">
      <w:pPr>
        <w:pStyle w:val="ListParagraph"/>
        <w:numPr>
          <w:ilvl w:val="0"/>
          <w:numId w:val="9"/>
        </w:numPr>
        <w:spacing w:before="120"/>
        <w:jc w:val="left"/>
        <w:rPr>
          <w:lang w:eastAsia="en-US"/>
        </w:rPr>
      </w:pPr>
      <w:proofErr w:type="spellStart"/>
      <w:proofErr w:type="gramStart"/>
      <w:r>
        <w:rPr>
          <w:lang w:eastAsia="en-US"/>
        </w:rPr>
        <w:t>Types.h</w:t>
      </w:r>
      <w:proofErr w:type="spellEnd"/>
      <w:r w:rsidR="00FF0EF5">
        <w:rPr>
          <w:lang w:eastAsia="en-US"/>
        </w:rPr>
        <w:t>.</w:t>
      </w:r>
      <w:proofErr w:type="gramEnd"/>
    </w:p>
    <w:p w:rsidR="00556817" w:rsidRDefault="00556817" w:rsidP="00561448">
      <w:pPr>
        <w:pStyle w:val="Heading2"/>
        <w:spacing w:before="480" w:after="240"/>
      </w:pPr>
      <w:bookmarkStart w:id="11" w:name="_Toc447289910"/>
      <w:r w:rsidRPr="005A69EC">
        <w:t>Constraints on Inputs</w:t>
      </w:r>
      <w:bookmarkEnd w:id="11"/>
    </w:p>
    <w:p w:rsidR="00017AD5" w:rsidRPr="00713F3D" w:rsidRDefault="004F1DFF" w:rsidP="004F1DFF">
      <w:pPr>
        <w:spacing w:before="120"/>
        <w:rPr>
          <w:lang w:eastAsia="en-US"/>
        </w:rPr>
      </w:pPr>
      <w:r>
        <w:rPr>
          <w:lang w:eastAsia="en-US"/>
        </w:rPr>
        <w:t>While Writing</w:t>
      </w:r>
      <w:r w:rsidRPr="00626D5B">
        <w:rPr>
          <w:lang w:eastAsia="en-US"/>
        </w:rPr>
        <w:t xml:space="preserve"> Custom character to </w:t>
      </w:r>
      <w:r>
        <w:rPr>
          <w:lang w:eastAsia="en-US"/>
        </w:rPr>
        <w:t xml:space="preserve">CGRAM make sure that the </w:t>
      </w:r>
      <w:r w:rsidRPr="004F1DFF">
        <w:rPr>
          <w:lang w:eastAsia="en-US"/>
        </w:rPr>
        <w:t>8 bit</w:t>
      </w:r>
      <w:r>
        <w:rPr>
          <w:lang w:eastAsia="en-US"/>
        </w:rPr>
        <w:t xml:space="preserve"> variable that</w:t>
      </w:r>
      <w:r w:rsidRPr="004F1DFF">
        <w:rPr>
          <w:lang w:eastAsia="en-US"/>
        </w:rPr>
        <w:t xml:space="preserve"> holds the location of the created custom character in CGRAM</w:t>
      </w:r>
      <w:r>
        <w:rPr>
          <w:lang w:eastAsia="en-US"/>
        </w:rPr>
        <w:t xml:space="preserve"> to be in range from 0 to 7</w:t>
      </w:r>
      <w:r w:rsidR="00017AD5" w:rsidRPr="00713F3D">
        <w:rPr>
          <w:lang w:eastAsia="en-US"/>
        </w:rPr>
        <w:t>.</w:t>
      </w:r>
    </w:p>
    <w:p w:rsidR="00556817" w:rsidRPr="005A69EC" w:rsidRDefault="00AE6E06" w:rsidP="00EB4C6C">
      <w:pPr>
        <w:pStyle w:val="Heading1"/>
        <w:spacing w:after="240"/>
      </w:pPr>
      <w:bookmarkStart w:id="12" w:name="_Toc91230779"/>
      <w:bookmarkStart w:id="13" w:name="_Toc447289911"/>
      <w:r>
        <w:t>Configuration</w:t>
      </w:r>
      <w:bookmarkEnd w:id="13"/>
    </w:p>
    <w:bookmarkEnd w:id="12"/>
    <w:p w:rsidR="00AE6E06" w:rsidRPr="00844DFD" w:rsidRDefault="00AE6E06" w:rsidP="005F1342">
      <w:pPr>
        <w:spacing w:before="120"/>
      </w:pPr>
    </w:p>
    <w:tbl>
      <w:tblPr>
        <w:tblW w:w="0" w:type="auto"/>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06"/>
        <w:gridCol w:w="2700"/>
        <w:gridCol w:w="3117"/>
      </w:tblGrid>
      <w:tr w:rsidR="00713F3D" w:rsidRPr="00B72B7B" w:rsidTr="00176047">
        <w:trPr>
          <w:jc w:val="center"/>
        </w:trPr>
        <w:tc>
          <w:tcPr>
            <w:tcW w:w="3206" w:type="dxa"/>
            <w:shd w:val="clear" w:color="auto" w:fill="auto"/>
          </w:tcPr>
          <w:p w:rsidR="00713F3D" w:rsidRPr="00B72B7B" w:rsidRDefault="00713F3D" w:rsidP="001E42B7">
            <w:pPr>
              <w:tabs>
                <w:tab w:val="left" w:pos="900"/>
              </w:tabs>
              <w:spacing w:before="120"/>
              <w:ind w:left="0"/>
              <w:jc w:val="center"/>
              <w:rPr>
                <w:b/>
                <w:bCs/>
              </w:rPr>
            </w:pPr>
            <w:r w:rsidRPr="00B72B7B">
              <w:rPr>
                <w:b/>
                <w:bCs/>
              </w:rPr>
              <w:t>Configuration Parameters</w:t>
            </w:r>
          </w:p>
        </w:tc>
        <w:tc>
          <w:tcPr>
            <w:tcW w:w="2700" w:type="dxa"/>
            <w:shd w:val="clear" w:color="auto" w:fill="auto"/>
          </w:tcPr>
          <w:p w:rsidR="00713F3D" w:rsidRPr="00B72B7B" w:rsidRDefault="00713F3D" w:rsidP="001E42B7">
            <w:pPr>
              <w:tabs>
                <w:tab w:val="left" w:pos="900"/>
              </w:tabs>
              <w:spacing w:before="120"/>
              <w:ind w:left="0"/>
              <w:jc w:val="center"/>
              <w:rPr>
                <w:b/>
                <w:bCs/>
              </w:rPr>
            </w:pPr>
            <w:r w:rsidRPr="00B72B7B">
              <w:rPr>
                <w:b/>
                <w:bCs/>
              </w:rPr>
              <w:t>Description</w:t>
            </w:r>
          </w:p>
        </w:tc>
        <w:tc>
          <w:tcPr>
            <w:tcW w:w="3117" w:type="dxa"/>
            <w:shd w:val="clear" w:color="auto" w:fill="auto"/>
          </w:tcPr>
          <w:p w:rsidR="00713F3D" w:rsidRPr="00B72B7B" w:rsidRDefault="00713F3D" w:rsidP="001E42B7">
            <w:pPr>
              <w:tabs>
                <w:tab w:val="left" w:pos="900"/>
              </w:tabs>
              <w:spacing w:before="120"/>
              <w:ind w:left="0"/>
              <w:jc w:val="center"/>
              <w:rPr>
                <w:b/>
                <w:bCs/>
              </w:rPr>
            </w:pPr>
            <w:r w:rsidRPr="00B72B7B">
              <w:rPr>
                <w:b/>
                <w:bCs/>
              </w:rPr>
              <w:t>Comment</w:t>
            </w:r>
          </w:p>
        </w:tc>
      </w:tr>
      <w:tr w:rsidR="00713F3D" w:rsidTr="00176047">
        <w:trPr>
          <w:jc w:val="center"/>
        </w:trPr>
        <w:tc>
          <w:tcPr>
            <w:tcW w:w="3206" w:type="dxa"/>
          </w:tcPr>
          <w:p w:rsidR="00713F3D" w:rsidRPr="008517C7" w:rsidRDefault="008517C7" w:rsidP="008517C7">
            <w:pPr>
              <w:spacing w:before="120"/>
            </w:pPr>
            <w:r w:rsidRPr="008517C7">
              <w:t>LCD_u8D0</w:t>
            </w:r>
          </w:p>
          <w:p w:rsidR="008517C7" w:rsidRPr="008517C7" w:rsidRDefault="008517C7" w:rsidP="008517C7">
            <w:pPr>
              <w:spacing w:before="120"/>
            </w:pPr>
            <w:r w:rsidRPr="008517C7">
              <w:t>LCD_u8D1</w:t>
            </w:r>
          </w:p>
          <w:p w:rsidR="008517C7" w:rsidRPr="008517C7" w:rsidRDefault="008517C7" w:rsidP="008517C7">
            <w:pPr>
              <w:spacing w:before="120"/>
            </w:pPr>
            <w:r w:rsidRPr="008517C7">
              <w:t>LCD_u8D2</w:t>
            </w:r>
          </w:p>
          <w:p w:rsidR="008517C7" w:rsidRPr="008517C7" w:rsidRDefault="008517C7" w:rsidP="008517C7">
            <w:pPr>
              <w:spacing w:before="120"/>
            </w:pPr>
            <w:r w:rsidRPr="008517C7">
              <w:t>LCD_u8D3</w:t>
            </w:r>
          </w:p>
          <w:p w:rsidR="008517C7" w:rsidRPr="008517C7" w:rsidRDefault="008517C7" w:rsidP="008517C7">
            <w:pPr>
              <w:spacing w:before="120"/>
            </w:pPr>
            <w:r w:rsidRPr="008517C7">
              <w:t>LCD_u8D4</w:t>
            </w:r>
          </w:p>
          <w:p w:rsidR="008517C7" w:rsidRPr="008517C7" w:rsidRDefault="008517C7" w:rsidP="008517C7">
            <w:pPr>
              <w:spacing w:before="120"/>
            </w:pPr>
            <w:r w:rsidRPr="008517C7">
              <w:t>LCD_u8D5</w:t>
            </w:r>
          </w:p>
          <w:p w:rsidR="008517C7" w:rsidRPr="008517C7" w:rsidRDefault="008517C7" w:rsidP="008517C7">
            <w:pPr>
              <w:spacing w:before="120"/>
            </w:pPr>
            <w:r w:rsidRPr="008517C7">
              <w:t>LCD_u8D6</w:t>
            </w:r>
          </w:p>
          <w:p w:rsidR="008517C7" w:rsidRPr="00AD2EF6" w:rsidRDefault="008517C7" w:rsidP="008517C7">
            <w:pPr>
              <w:spacing w:before="120"/>
            </w:pPr>
            <w:r w:rsidRPr="008517C7">
              <w:t>LCD_u8D7</w:t>
            </w:r>
          </w:p>
        </w:tc>
        <w:tc>
          <w:tcPr>
            <w:tcW w:w="2700" w:type="dxa"/>
          </w:tcPr>
          <w:p w:rsidR="00713F3D" w:rsidRDefault="00626D5B" w:rsidP="00626D5B">
            <w:pPr>
              <w:tabs>
                <w:tab w:val="left" w:pos="900"/>
              </w:tabs>
              <w:spacing w:before="120"/>
              <w:ind w:left="0"/>
            </w:pPr>
            <w:r>
              <w:t>DIO pins</w:t>
            </w:r>
            <w:r w:rsidR="00176047">
              <w:t xml:space="preserve"> connected to LCD </w:t>
            </w:r>
            <w:r>
              <w:t xml:space="preserve">data </w:t>
            </w:r>
            <w:r w:rsidR="00176047">
              <w:t>pins.</w:t>
            </w:r>
          </w:p>
        </w:tc>
        <w:tc>
          <w:tcPr>
            <w:tcW w:w="3117" w:type="dxa"/>
          </w:tcPr>
          <w:p w:rsidR="00713F3D" w:rsidRPr="008517C7" w:rsidRDefault="00626D5B" w:rsidP="008517C7">
            <w:pPr>
              <w:tabs>
                <w:tab w:val="left" w:pos="900"/>
              </w:tabs>
              <w:spacing w:before="120"/>
              <w:ind w:left="0"/>
            </w:pPr>
            <w:r w:rsidRPr="008517C7">
              <w:t xml:space="preserve">8 pins for data in range </w:t>
            </w:r>
            <w:r w:rsidR="008517C7">
              <w:t>of</w:t>
            </w:r>
            <w:r w:rsidRPr="008517C7">
              <w:t xml:space="preserv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LCD_u8RS</w:t>
            </w:r>
          </w:p>
          <w:p w:rsidR="008517C7" w:rsidRPr="008517C7" w:rsidRDefault="008517C7" w:rsidP="008517C7">
            <w:pPr>
              <w:tabs>
                <w:tab w:val="left" w:pos="900"/>
              </w:tabs>
              <w:spacing w:before="120"/>
              <w:ind w:left="0"/>
              <w:jc w:val="left"/>
              <w:rPr>
                <w:rFonts w:ascii="Consolas" w:hAnsi="Consolas" w:cs="Consolas"/>
                <w:color w:val="000000"/>
                <w:lang w:eastAsia="en-US"/>
              </w:rPr>
            </w:pPr>
            <w:r>
              <w:rPr>
                <w:rFonts w:ascii="Consolas" w:hAnsi="Consolas" w:cs="Consolas"/>
                <w:color w:val="000000"/>
                <w:lang w:eastAsia="en-US"/>
              </w:rPr>
              <w:t xml:space="preserve">     </w:t>
            </w:r>
            <w:r w:rsidRPr="008517C7">
              <w:rPr>
                <w:rFonts w:ascii="Consolas" w:hAnsi="Consolas" w:cs="Consolas"/>
                <w:color w:val="000000"/>
                <w:lang w:eastAsia="en-US"/>
              </w:rPr>
              <w:t>LCD_u8RW</w:t>
            </w:r>
          </w:p>
          <w:p w:rsidR="008517C7" w:rsidRPr="007D7D7D" w:rsidRDefault="008517C7" w:rsidP="008517C7">
            <w:pPr>
              <w:tabs>
                <w:tab w:val="left" w:pos="900"/>
              </w:tabs>
              <w:spacing w:before="120"/>
              <w:ind w:left="0"/>
              <w:jc w:val="left"/>
            </w:pPr>
            <w:r>
              <w:rPr>
                <w:rFonts w:ascii="Consolas" w:hAnsi="Consolas" w:cs="Consolas"/>
                <w:color w:val="000000"/>
                <w:lang w:eastAsia="en-US"/>
              </w:rPr>
              <w:t xml:space="preserve">     </w:t>
            </w:r>
            <w:r w:rsidRPr="008517C7">
              <w:rPr>
                <w:rFonts w:ascii="Consolas" w:hAnsi="Consolas" w:cs="Consolas"/>
                <w:color w:val="000000"/>
                <w:lang w:eastAsia="en-US"/>
              </w:rPr>
              <w:t>LCD_u8ENABLE</w:t>
            </w:r>
          </w:p>
        </w:tc>
        <w:tc>
          <w:tcPr>
            <w:tcW w:w="2700" w:type="dxa"/>
          </w:tcPr>
          <w:p w:rsidR="00713F3D" w:rsidRDefault="00626D5B" w:rsidP="001E42B7">
            <w:pPr>
              <w:tabs>
                <w:tab w:val="left" w:pos="900"/>
              </w:tabs>
              <w:spacing w:before="120"/>
              <w:ind w:left="0"/>
            </w:pPr>
            <w:r>
              <w:t>DIO pins connected to LCD control pins.</w:t>
            </w:r>
          </w:p>
        </w:tc>
        <w:tc>
          <w:tcPr>
            <w:tcW w:w="3117" w:type="dxa"/>
          </w:tcPr>
          <w:p w:rsidR="00713F3D" w:rsidRDefault="00626D5B" w:rsidP="008517C7">
            <w:pPr>
              <w:tabs>
                <w:tab w:val="left" w:pos="900"/>
              </w:tabs>
              <w:spacing w:before="120"/>
              <w:ind w:left="0"/>
            </w:pPr>
            <w:r>
              <w:t xml:space="preserve">8 pins for data in range </w:t>
            </w:r>
            <w:r w:rsidR="008517C7" w:rsidRPr="008517C7">
              <w:rPr>
                <w:rFonts w:ascii="Consolas" w:hAnsi="Consolas" w:cs="Consolas"/>
                <w:b/>
                <w:bCs/>
                <w:color w:val="3F7F5F"/>
                <w:lang w:eastAsia="en-US"/>
              </w:rPr>
              <w:t>DIO_u8PIN0 ~ DIO_u8PIN31</w:t>
            </w:r>
          </w:p>
        </w:tc>
      </w:tr>
      <w:tr w:rsidR="00713F3D" w:rsidTr="00176047">
        <w:trPr>
          <w:jc w:val="center"/>
        </w:trPr>
        <w:tc>
          <w:tcPr>
            <w:tcW w:w="3206" w:type="dxa"/>
          </w:tcPr>
          <w:p w:rsidR="00713F3D" w:rsidRPr="007D7D7D" w:rsidRDefault="008517C7" w:rsidP="008517C7">
            <w:pPr>
              <w:tabs>
                <w:tab w:val="left" w:pos="900"/>
              </w:tabs>
              <w:spacing w:before="120"/>
              <w:ind w:left="0"/>
              <w:jc w:val="center"/>
            </w:pPr>
            <w:r w:rsidRPr="008517C7">
              <w:rPr>
                <w:rFonts w:ascii="Consolas" w:hAnsi="Consolas" w:cs="Consolas"/>
                <w:color w:val="000000"/>
                <w:lang w:eastAsia="en-US"/>
              </w:rPr>
              <w:t>LCD_u8INIT_STATE</w:t>
            </w:r>
          </w:p>
        </w:tc>
        <w:tc>
          <w:tcPr>
            <w:tcW w:w="2700" w:type="dxa"/>
          </w:tcPr>
          <w:p w:rsidR="00713F3D" w:rsidRDefault="00626D5B" w:rsidP="001E42B7">
            <w:pPr>
              <w:tabs>
                <w:tab w:val="left" w:pos="900"/>
              </w:tabs>
              <w:spacing w:before="120"/>
              <w:ind w:left="0"/>
            </w:pPr>
            <w:proofErr w:type="gramStart"/>
            <w:r>
              <w:t>The initial state of the LCD.</w:t>
            </w:r>
            <w:proofErr w:type="gramEnd"/>
          </w:p>
        </w:tc>
        <w:tc>
          <w:tcPr>
            <w:tcW w:w="3117" w:type="dxa"/>
          </w:tcPr>
          <w:p w:rsidR="00AC5DF2" w:rsidRDefault="00626D5B" w:rsidP="008517C7">
            <w:pPr>
              <w:tabs>
                <w:tab w:val="left" w:pos="900"/>
              </w:tabs>
              <w:spacing w:before="120"/>
              <w:ind w:left="0"/>
            </w:pPr>
            <w:r>
              <w:t xml:space="preserve">To be ON or OFF and show the </w:t>
            </w:r>
          </w:p>
          <w:p w:rsidR="008517C7" w:rsidRPr="008517C7" w:rsidRDefault="008517C7" w:rsidP="008517C7">
            <w:pPr>
              <w:tabs>
                <w:tab w:val="left" w:pos="900"/>
              </w:tabs>
              <w:spacing w:before="120"/>
              <w:ind w:left="0"/>
              <w:rPr>
                <w:b/>
                <w:bCs/>
              </w:rPr>
            </w:pPr>
            <w:r w:rsidRPr="008517C7">
              <w:rPr>
                <w:rFonts w:ascii="Consolas" w:hAnsi="Consolas" w:cs="Consolas"/>
                <w:b/>
                <w:bCs/>
                <w:color w:val="3F7F5F"/>
                <w:lang w:eastAsia="en-US"/>
              </w:rPr>
              <w:t>LCD_u8ON ~ LCD_u8OFF</w:t>
            </w:r>
          </w:p>
        </w:tc>
      </w:tr>
      <w:tr w:rsidR="00713F3D" w:rsidTr="00176047">
        <w:trPr>
          <w:jc w:val="center"/>
        </w:trPr>
        <w:tc>
          <w:tcPr>
            <w:tcW w:w="3206" w:type="dxa"/>
          </w:tcPr>
          <w:p w:rsidR="00713F3D" w:rsidRPr="008517C7" w:rsidRDefault="008517C7" w:rsidP="008517C7">
            <w:pPr>
              <w:tabs>
                <w:tab w:val="left" w:pos="900"/>
              </w:tabs>
              <w:spacing w:before="120"/>
              <w:ind w:left="0"/>
              <w:jc w:val="center"/>
            </w:pPr>
            <w:r w:rsidRPr="008517C7">
              <w:rPr>
                <w:rFonts w:ascii="Consolas" w:hAnsi="Consolas" w:cs="Consolas"/>
                <w:color w:val="000000"/>
                <w:lang w:eastAsia="en-US"/>
              </w:rPr>
              <w:t>LCD_u8Mode</w:t>
            </w:r>
          </w:p>
        </w:tc>
        <w:tc>
          <w:tcPr>
            <w:tcW w:w="2700" w:type="dxa"/>
          </w:tcPr>
          <w:p w:rsidR="00713F3D" w:rsidRDefault="00626D5B" w:rsidP="00626D5B">
            <w:pPr>
              <w:tabs>
                <w:tab w:val="left" w:pos="900"/>
              </w:tabs>
              <w:spacing w:before="120"/>
              <w:ind w:left="0"/>
            </w:pPr>
            <w:proofErr w:type="gramStart"/>
            <w:r>
              <w:t>The LCD data mode.</w:t>
            </w:r>
            <w:proofErr w:type="gramEnd"/>
            <w:r>
              <w:t xml:space="preserve"> </w:t>
            </w:r>
          </w:p>
        </w:tc>
        <w:tc>
          <w:tcPr>
            <w:tcW w:w="3117" w:type="dxa"/>
          </w:tcPr>
          <w:p w:rsidR="00016E93" w:rsidRDefault="00626D5B" w:rsidP="00016E93">
            <w:pPr>
              <w:tabs>
                <w:tab w:val="left" w:pos="900"/>
              </w:tabs>
              <w:spacing w:before="120"/>
              <w:ind w:left="0"/>
            </w:pPr>
            <w:proofErr w:type="gramStart"/>
            <w:r>
              <w:t>To be 4-bit or 8-bit mode.</w:t>
            </w:r>
            <w:proofErr w:type="gramEnd"/>
          </w:p>
          <w:p w:rsidR="008517C7" w:rsidRPr="008517C7" w:rsidRDefault="008517C7" w:rsidP="00016E93">
            <w:pPr>
              <w:tabs>
                <w:tab w:val="left" w:pos="900"/>
              </w:tabs>
              <w:spacing w:before="120"/>
              <w:ind w:left="0"/>
              <w:rPr>
                <w:b/>
                <w:bCs/>
              </w:rPr>
            </w:pPr>
            <w:r w:rsidRPr="008517C7">
              <w:rPr>
                <w:rFonts w:ascii="Consolas" w:hAnsi="Consolas" w:cs="Consolas"/>
                <w:b/>
                <w:bCs/>
                <w:color w:val="3F7F5F"/>
                <w:lang w:eastAsia="en-US"/>
              </w:rPr>
              <w:t>LCD_u8_4bit ~ LCD_u8_8bit</w:t>
            </w:r>
          </w:p>
        </w:tc>
      </w:tr>
    </w:tbl>
    <w:p w:rsidR="005F1342" w:rsidRDefault="005F1342" w:rsidP="00F67E47">
      <w:pPr>
        <w:pStyle w:val="Caption"/>
      </w:pPr>
      <w:r w:rsidRPr="00A77653">
        <w:rPr>
          <w:lang w:val="en-US"/>
        </w:rPr>
        <w:t xml:space="preserve">Table </w:t>
      </w:r>
      <w:r w:rsidR="00F67E47">
        <w:t>4</w:t>
      </w:r>
      <w:r w:rsidRPr="00A77653">
        <w:rPr>
          <w:lang w:val="en-US"/>
        </w:rPr>
        <w:t xml:space="preserve">: </w:t>
      </w:r>
      <w:r w:rsidR="00F67E47">
        <w:rPr>
          <w:lang w:val="en-US"/>
        </w:rPr>
        <w:t>Configuration Parameters</w:t>
      </w:r>
    </w:p>
    <w:p w:rsidR="00AE5399" w:rsidRDefault="00713F3D" w:rsidP="00713F3D">
      <w:pPr>
        <w:pStyle w:val="Heading2"/>
        <w:spacing w:before="480" w:after="240"/>
      </w:pPr>
      <w:bookmarkStart w:id="14" w:name="_Toc447289912"/>
      <w:r>
        <w:t>File Description</w:t>
      </w:r>
      <w:bookmarkEnd w:id="14"/>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D46D7A" w:rsidP="001F2CEC">
            <w:pPr>
              <w:spacing w:before="120"/>
              <w:ind w:left="0"/>
            </w:pPr>
            <w:proofErr w:type="spellStart"/>
            <w:r>
              <w:t>LCD</w:t>
            </w:r>
            <w:r w:rsidR="00713F3D">
              <w:t>_interface.h</w:t>
            </w:r>
            <w:proofErr w:type="spellEnd"/>
          </w:p>
        </w:tc>
        <w:tc>
          <w:tcPr>
            <w:tcW w:w="5490" w:type="dxa"/>
          </w:tcPr>
          <w:p w:rsidR="00AF0CCC" w:rsidRDefault="00016E93" w:rsidP="001F2CEC">
            <w:pPr>
              <w:spacing w:before="120"/>
              <w:ind w:left="0"/>
            </w:pPr>
            <w:r>
              <w:t>It contains the prototypes of the APIs</w:t>
            </w:r>
            <w:r w:rsidR="00176047">
              <w:t>.</w:t>
            </w:r>
          </w:p>
        </w:tc>
      </w:tr>
      <w:tr w:rsidR="00AF0CCC" w:rsidTr="00713F3D">
        <w:tc>
          <w:tcPr>
            <w:tcW w:w="3510" w:type="dxa"/>
          </w:tcPr>
          <w:p w:rsidR="00AF0CCC" w:rsidRDefault="00D46D7A" w:rsidP="001F2CEC">
            <w:pPr>
              <w:spacing w:before="120"/>
              <w:ind w:left="0"/>
            </w:pPr>
            <w:proofErr w:type="spellStart"/>
            <w:r>
              <w:t>LCD</w:t>
            </w:r>
            <w:r w:rsidR="00713F3D">
              <w:t>_config.h</w:t>
            </w:r>
            <w:proofErr w:type="spellEnd"/>
          </w:p>
        </w:tc>
        <w:tc>
          <w:tcPr>
            <w:tcW w:w="5490" w:type="dxa"/>
          </w:tcPr>
          <w:p w:rsidR="00AF0CCC" w:rsidRDefault="00016E93" w:rsidP="001F2CEC">
            <w:pPr>
              <w:spacing w:before="120"/>
              <w:ind w:left="0"/>
            </w:pPr>
            <w:r>
              <w:t>It contains the configuration parameters of the component</w:t>
            </w:r>
            <w:r w:rsidR="00176047">
              <w:t>.</w:t>
            </w:r>
          </w:p>
        </w:tc>
      </w:tr>
      <w:tr w:rsidR="00713F3D" w:rsidTr="00713F3D">
        <w:tc>
          <w:tcPr>
            <w:tcW w:w="3510" w:type="dxa"/>
          </w:tcPr>
          <w:p w:rsidR="00713F3D" w:rsidRDefault="00D46D7A" w:rsidP="001F2CEC">
            <w:pPr>
              <w:spacing w:before="120"/>
              <w:ind w:left="0"/>
            </w:pPr>
            <w:proofErr w:type="spellStart"/>
            <w:r>
              <w:t>LCD</w:t>
            </w:r>
            <w:r w:rsidR="00713F3D">
              <w:t>_private.h</w:t>
            </w:r>
            <w:proofErr w:type="spellEnd"/>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D46D7A" w:rsidP="001F2CEC">
            <w:pPr>
              <w:spacing w:before="120"/>
              <w:ind w:left="0"/>
            </w:pPr>
            <w:proofErr w:type="spellStart"/>
            <w:r>
              <w:t>LCD</w:t>
            </w:r>
            <w:r w:rsidR="00713F3D">
              <w:t>_prog.c</w:t>
            </w:r>
            <w:proofErr w:type="spellEnd"/>
          </w:p>
        </w:tc>
        <w:tc>
          <w:tcPr>
            <w:tcW w:w="5490" w:type="dxa"/>
          </w:tcPr>
          <w:p w:rsidR="00713F3D" w:rsidRDefault="00016E93" w:rsidP="001F2CEC">
            <w:pPr>
              <w:spacing w:before="120"/>
              <w:ind w:left="0"/>
            </w:pPr>
            <w:r>
              <w:t>It contains the written code of the APIs</w:t>
            </w:r>
            <w:r w:rsidR="00176047">
              <w:t>.</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5"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5"/>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70F" w:rsidRDefault="000A170F">
      <w:pPr>
        <w:spacing w:before="120"/>
      </w:pPr>
      <w:r>
        <w:separator/>
      </w:r>
    </w:p>
  </w:endnote>
  <w:endnote w:type="continuationSeparator" w:id="1">
    <w:p w:rsidR="000A170F" w:rsidRDefault="000A170F">
      <w:pPr>
        <w:spacing w:before="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DFF" w:rsidRDefault="00EB4C6C" w:rsidP="004F1DFF">
    <w:pPr>
      <w:pStyle w:val="Footer"/>
      <w:spacing w:before="120"/>
      <w:jc w:val="right"/>
    </w:pPr>
    <w:fldSimple w:instr=" PAGE   \* MERGEFORMAT ">
      <w:r w:rsidR="008517C7">
        <w:rPr>
          <w:noProof/>
        </w:rPr>
        <w:t>4</w:t>
      </w:r>
    </w:fldSimple>
  </w:p>
  <w:p w:rsidR="004F1DFF" w:rsidRDefault="004F1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70F" w:rsidRDefault="000A170F">
      <w:pPr>
        <w:spacing w:before="120"/>
      </w:pPr>
      <w:r>
        <w:separator/>
      </w:r>
    </w:p>
  </w:footnote>
  <w:footnote w:type="continuationSeparator" w:id="1">
    <w:p w:rsidR="000A170F" w:rsidRDefault="000A170F">
      <w:pPr>
        <w:spacing w:before="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28E" w:rsidRDefault="005E628E">
    <w:pPr>
      <w:pStyle w:val="Header"/>
      <w:rPr>
        <w:lang w:val="fr-FR"/>
      </w:rPr>
    </w:pPr>
  </w:p>
  <w:tbl>
    <w:tblPr>
      <w:tblW w:w="0" w:type="auto"/>
      <w:tblInd w:w="107" w:type="dxa"/>
      <w:tblLayout w:type="fixed"/>
      <w:tblCellMar>
        <w:left w:w="107" w:type="dxa"/>
        <w:right w:w="107" w:type="dxa"/>
      </w:tblCellMar>
      <w:tblLook w:val="000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proofErr w:type="spellStart"/>
          <w:r>
            <w:rPr>
              <w:lang w:val="fr-FR"/>
            </w:rPr>
            <w:t>Revision</w:t>
          </w:r>
          <w:proofErr w:type="spellEnd"/>
          <w:r>
            <w:rPr>
              <w:lang w:val="fr-FR"/>
            </w:rPr>
            <w:t xml:space="preserve">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Year" w:val="2002"/>
              <w:attr w:name="Day" w:val="30"/>
              <w:attr w:name="Month" w:val="7"/>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fldSimple w:instr=" PAGE ">
            <w:r>
              <w:rPr>
                <w:noProof/>
              </w:rPr>
              <w:t>3</w:t>
            </w:r>
          </w:fldSimple>
          <w:r>
            <w:t>/</w:t>
          </w:r>
          <w:fldSimple w:instr=" NUMPAGES  \* MERGEFORMAT ">
            <w:r w:rsidR="008517C7">
              <w:rPr>
                <w:noProof/>
              </w:rPr>
              <w:t>1</w:t>
            </w:r>
          </w:fldSimple>
        </w:p>
      </w:tc>
    </w:tr>
  </w:tbl>
  <w:p w:rsidR="005E628E" w:rsidRDefault="005E628E">
    <w:pPr>
      <w:pStyle w:val="Header"/>
      <w:jc w:val="both"/>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02C"/>
    <w:multiLevelType w:val="multilevel"/>
    <w:tmpl w:val="1F02F9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0"/>
    <w:lvlOverride w:ilvl="0">
      <w:startOverride w:val="1"/>
    </w:lvlOverride>
    <w:lvlOverride w:ilvl="1">
      <w:startOverride w:val="1"/>
    </w:lvlOverride>
  </w:num>
  <w:num w:numId="8">
    <w:abstractNumId w:val="4"/>
  </w:num>
  <w:num w:numId="9">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proofState w:spelling="clean" w:grammar="clean"/>
  <w:attachedTemplate r:id="rId1"/>
  <w:stylePaneFormatFilter w:val="3001"/>
  <w:defaultTabStop w:val="720"/>
  <w:noPunctuationKerning/>
  <w:characterSpacingControl w:val="doNotCompress"/>
  <w:footnotePr>
    <w:footnote w:id="0"/>
    <w:footnote w:id="1"/>
  </w:footnotePr>
  <w:endnotePr>
    <w:endnote w:id="0"/>
    <w:endnote w:id="1"/>
  </w:endnotePr>
  <w:compat/>
  <w:docVars>
    <w:docVar w:name="CurrentTagPrefix" w:val="TAG"/>
    <w:docVar w:name="NextReqNumber" w:val="1"/>
    <w:docVar w:name="TAG_REQ" w:val="1"/>
    <w:docVar w:name="TAG_TAG" w:val="1"/>
  </w:docVars>
  <w:rsids>
    <w:rsidRoot w:val="00FA63C3"/>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77157"/>
    <w:rsid w:val="00077C9B"/>
    <w:rsid w:val="00083992"/>
    <w:rsid w:val="00084D10"/>
    <w:rsid w:val="00085206"/>
    <w:rsid w:val="00087058"/>
    <w:rsid w:val="00090D44"/>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2A5D"/>
    <w:rsid w:val="001469E8"/>
    <w:rsid w:val="00154E67"/>
    <w:rsid w:val="00157344"/>
    <w:rsid w:val="00160435"/>
    <w:rsid w:val="00164C60"/>
    <w:rsid w:val="00172F7F"/>
    <w:rsid w:val="00175AFD"/>
    <w:rsid w:val="00176047"/>
    <w:rsid w:val="00176EA9"/>
    <w:rsid w:val="00182017"/>
    <w:rsid w:val="001866EF"/>
    <w:rsid w:val="00190B8E"/>
    <w:rsid w:val="00193CFF"/>
    <w:rsid w:val="001A30E1"/>
    <w:rsid w:val="001A41B7"/>
    <w:rsid w:val="001A64FC"/>
    <w:rsid w:val="001A6675"/>
    <w:rsid w:val="001A7D13"/>
    <w:rsid w:val="001C2BFC"/>
    <w:rsid w:val="001D06D0"/>
    <w:rsid w:val="001E42B7"/>
    <w:rsid w:val="001E574C"/>
    <w:rsid w:val="001F1154"/>
    <w:rsid w:val="001F2CEC"/>
    <w:rsid w:val="001F3C24"/>
    <w:rsid w:val="00206825"/>
    <w:rsid w:val="00215BD8"/>
    <w:rsid w:val="00215BFF"/>
    <w:rsid w:val="00222148"/>
    <w:rsid w:val="00233D84"/>
    <w:rsid w:val="00234E90"/>
    <w:rsid w:val="00243FED"/>
    <w:rsid w:val="00260AE5"/>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66A5"/>
    <w:rsid w:val="002D7BE6"/>
    <w:rsid w:val="002E16EF"/>
    <w:rsid w:val="002F4D3F"/>
    <w:rsid w:val="002F7223"/>
    <w:rsid w:val="00314950"/>
    <w:rsid w:val="00317F4A"/>
    <w:rsid w:val="00317FDD"/>
    <w:rsid w:val="00321F22"/>
    <w:rsid w:val="00322BFC"/>
    <w:rsid w:val="00325248"/>
    <w:rsid w:val="00326634"/>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36DF"/>
    <w:rsid w:val="003D3CEF"/>
    <w:rsid w:val="003E29DC"/>
    <w:rsid w:val="003E4573"/>
    <w:rsid w:val="003E6915"/>
    <w:rsid w:val="003E7A09"/>
    <w:rsid w:val="003F2178"/>
    <w:rsid w:val="003F21C5"/>
    <w:rsid w:val="003F254D"/>
    <w:rsid w:val="004040CD"/>
    <w:rsid w:val="00406AF1"/>
    <w:rsid w:val="00417E37"/>
    <w:rsid w:val="004228A0"/>
    <w:rsid w:val="004268CB"/>
    <w:rsid w:val="00427F6F"/>
    <w:rsid w:val="00430C79"/>
    <w:rsid w:val="004333F1"/>
    <w:rsid w:val="004420D1"/>
    <w:rsid w:val="004462EA"/>
    <w:rsid w:val="00446BC3"/>
    <w:rsid w:val="00450D22"/>
    <w:rsid w:val="00452C22"/>
    <w:rsid w:val="00456BF0"/>
    <w:rsid w:val="004571DB"/>
    <w:rsid w:val="00461CEB"/>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50DF3"/>
    <w:rsid w:val="006516D0"/>
    <w:rsid w:val="0065383C"/>
    <w:rsid w:val="00655D57"/>
    <w:rsid w:val="00660282"/>
    <w:rsid w:val="00660A6D"/>
    <w:rsid w:val="00663762"/>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44F8"/>
    <w:rsid w:val="006B5FE0"/>
    <w:rsid w:val="006B652C"/>
    <w:rsid w:val="006B65C6"/>
    <w:rsid w:val="006C0C6D"/>
    <w:rsid w:val="006C68C8"/>
    <w:rsid w:val="006D561F"/>
    <w:rsid w:val="006D5E27"/>
    <w:rsid w:val="006D65BD"/>
    <w:rsid w:val="006D7029"/>
    <w:rsid w:val="006E013E"/>
    <w:rsid w:val="006E22D4"/>
    <w:rsid w:val="006E2628"/>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40869"/>
    <w:rsid w:val="00755EF0"/>
    <w:rsid w:val="00756CEA"/>
    <w:rsid w:val="007625EE"/>
    <w:rsid w:val="00764175"/>
    <w:rsid w:val="00766C3E"/>
    <w:rsid w:val="00767509"/>
    <w:rsid w:val="0078195C"/>
    <w:rsid w:val="00792155"/>
    <w:rsid w:val="007A09BC"/>
    <w:rsid w:val="007A372C"/>
    <w:rsid w:val="007A37A7"/>
    <w:rsid w:val="007A41FE"/>
    <w:rsid w:val="007A5FEE"/>
    <w:rsid w:val="007B0DEE"/>
    <w:rsid w:val="007B1ACE"/>
    <w:rsid w:val="007B2FAD"/>
    <w:rsid w:val="007B6201"/>
    <w:rsid w:val="007D06C1"/>
    <w:rsid w:val="007D2F81"/>
    <w:rsid w:val="007D71E3"/>
    <w:rsid w:val="007D7D7D"/>
    <w:rsid w:val="007E149D"/>
    <w:rsid w:val="007E1D45"/>
    <w:rsid w:val="007E331B"/>
    <w:rsid w:val="007E4385"/>
    <w:rsid w:val="007E4D95"/>
    <w:rsid w:val="007E5448"/>
    <w:rsid w:val="007E6331"/>
    <w:rsid w:val="007F2931"/>
    <w:rsid w:val="007F4C63"/>
    <w:rsid w:val="0080165D"/>
    <w:rsid w:val="00801665"/>
    <w:rsid w:val="00802E7A"/>
    <w:rsid w:val="00804230"/>
    <w:rsid w:val="008042C2"/>
    <w:rsid w:val="008063DB"/>
    <w:rsid w:val="00806E44"/>
    <w:rsid w:val="00820667"/>
    <w:rsid w:val="00820FA0"/>
    <w:rsid w:val="00822B40"/>
    <w:rsid w:val="008367D6"/>
    <w:rsid w:val="0084126B"/>
    <w:rsid w:val="00844DFD"/>
    <w:rsid w:val="008517C7"/>
    <w:rsid w:val="0085344B"/>
    <w:rsid w:val="00855835"/>
    <w:rsid w:val="00861B50"/>
    <w:rsid w:val="008643C1"/>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5304"/>
    <w:rsid w:val="008E6A30"/>
    <w:rsid w:val="008F4B0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85918"/>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92B14"/>
    <w:rsid w:val="00A93A04"/>
    <w:rsid w:val="00A947E6"/>
    <w:rsid w:val="00AA1279"/>
    <w:rsid w:val="00AA12D2"/>
    <w:rsid w:val="00AA1E4F"/>
    <w:rsid w:val="00AB15E4"/>
    <w:rsid w:val="00AB2D01"/>
    <w:rsid w:val="00AB335D"/>
    <w:rsid w:val="00AB42AD"/>
    <w:rsid w:val="00AC508B"/>
    <w:rsid w:val="00AC5DF2"/>
    <w:rsid w:val="00AD2EF6"/>
    <w:rsid w:val="00AD5D47"/>
    <w:rsid w:val="00AD680A"/>
    <w:rsid w:val="00AD6F92"/>
    <w:rsid w:val="00AE2EA3"/>
    <w:rsid w:val="00AE5399"/>
    <w:rsid w:val="00AE6E06"/>
    <w:rsid w:val="00AF0583"/>
    <w:rsid w:val="00AF0CCC"/>
    <w:rsid w:val="00AF23AB"/>
    <w:rsid w:val="00B01236"/>
    <w:rsid w:val="00B03A71"/>
    <w:rsid w:val="00B04469"/>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80193"/>
    <w:rsid w:val="00B80C49"/>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B6F76"/>
    <w:rsid w:val="00CB7DC4"/>
    <w:rsid w:val="00CC1A61"/>
    <w:rsid w:val="00CC232C"/>
    <w:rsid w:val="00CC424E"/>
    <w:rsid w:val="00CC5080"/>
    <w:rsid w:val="00CD2638"/>
    <w:rsid w:val="00CD2AAE"/>
    <w:rsid w:val="00CD4426"/>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C90"/>
    <w:rsid w:val="00DD72DE"/>
    <w:rsid w:val="00DE13F5"/>
    <w:rsid w:val="00DF1623"/>
    <w:rsid w:val="00DF21AD"/>
    <w:rsid w:val="00E028C0"/>
    <w:rsid w:val="00E03E11"/>
    <w:rsid w:val="00E05329"/>
    <w:rsid w:val="00E05D10"/>
    <w:rsid w:val="00E061A9"/>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67DB"/>
    <w:rsid w:val="00EB4C6C"/>
    <w:rsid w:val="00EC2FC3"/>
    <w:rsid w:val="00ED25BF"/>
    <w:rsid w:val="00ED3788"/>
    <w:rsid w:val="00ED60F8"/>
    <w:rsid w:val="00ED6319"/>
    <w:rsid w:val="00EE44A5"/>
    <w:rsid w:val="00EE6291"/>
    <w:rsid w:val="00EE74F8"/>
    <w:rsid w:val="00EF6186"/>
    <w:rsid w:val="00F104DB"/>
    <w:rsid w:val="00F12A2D"/>
    <w:rsid w:val="00F15B16"/>
    <w:rsid w:val="00F17690"/>
    <w:rsid w:val="00F20153"/>
    <w:rsid w:val="00F37C4C"/>
    <w:rsid w:val="00F4520B"/>
    <w:rsid w:val="00F519FF"/>
    <w:rsid w:val="00F537F0"/>
    <w:rsid w:val="00F560D7"/>
    <w:rsid w:val="00F575C9"/>
    <w:rsid w:val="00F603A9"/>
    <w:rsid w:val="00F61D8D"/>
    <w:rsid w:val="00F62E55"/>
    <w:rsid w:val="00F6596C"/>
    <w:rsid w:val="00F67E47"/>
    <w:rsid w:val="00F71831"/>
    <w:rsid w:val="00F75EAD"/>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E028C0"/>
    <w:pPr>
      <w:keepNext/>
      <w:pageBreakBefore/>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561448"/>
    <w:pPr>
      <w:keepNext/>
      <w:numPr>
        <w:ilvl w:val="1"/>
        <w:numId w:val="5"/>
      </w:numPr>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r="http://schemas.openxmlformats.org/officeDocument/2006/relationships" xmlns:w="http://schemas.openxmlformats.org/wordprocessingml/2006/main">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9C276-6936-410E-B09F-3F9E56F8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86</TotalTime>
  <Pages>6</Pages>
  <Words>766</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seif</cp:lastModifiedBy>
  <cp:revision>5</cp:revision>
  <dcterms:created xsi:type="dcterms:W3CDTF">2016-04-01T14:03:00Z</dcterms:created>
  <dcterms:modified xsi:type="dcterms:W3CDTF">2016-04-01T20:18:00Z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